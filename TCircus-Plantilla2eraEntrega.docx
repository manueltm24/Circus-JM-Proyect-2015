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9677554"/>
        <w:docPartObj>
          <w:docPartGallery w:val="Cover Pages"/>
          <w:docPartUnique/>
        </w:docPartObj>
      </w:sdtPr>
      <w:sdtEndPr>
        <w:rPr>
          <w:rStyle w:val="Textoennegrita"/>
          <w:b/>
          <w:bCs/>
          <w:caps/>
          <w:color w:val="943634" w:themeColor="accent2" w:themeShade="BF"/>
          <w:spacing w:val="5"/>
          <w:sz w:val="24"/>
          <w:szCs w:val="24"/>
        </w:rPr>
      </w:sdtEndPr>
      <w:sdtContent>
        <w:p w:rsidR="00EB39C3" w:rsidRPr="00EB39C3" w:rsidRDefault="00EB39C3">
          <w:r w:rsidRPr="00EB39C3">
            <w:rPr>
              <w:noProof/>
              <w:lang w:eastAsia="es-DO"/>
            </w:rPr>
            <mc:AlternateContent>
              <mc:Choice Requires="wpg">
                <w:drawing>
                  <wp:anchor distT="0" distB="0" distL="114300" distR="114300" simplePos="0" relativeHeight="251663360" behindDoc="0" locked="0" layoutInCell="1" allowOverlap="1" wp14:anchorId="7A8005EA" wp14:editId="1C6FCB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1="http://schemas.microsoft.com/office/drawing/2015/9/8/chartex" xmlns:cx="http://schemas.microsoft.com/office/drawing/2014/chartex">
                <w:pict>
                  <v:group w14:anchorId="02762B68" id="Group 149"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p>
        <w:p w:rsidR="00EB39C3" w:rsidRDefault="002945E9">
          <w:pPr>
            <w:rPr>
              <w:rStyle w:val="Textoennegrita"/>
              <w:caps/>
              <w:sz w:val="24"/>
              <w:szCs w:val="24"/>
            </w:rPr>
          </w:pPr>
          <w:r w:rsidRPr="002945E9">
            <w:rPr>
              <w:rStyle w:val="Textoennegrita"/>
              <w:caps/>
              <w:noProof/>
              <w:sz w:val="24"/>
              <w:szCs w:val="24"/>
              <w:lang w:eastAsia="es-DO"/>
            </w:rPr>
            <mc:AlternateContent>
              <mc:Choice Requires="wps">
                <w:drawing>
                  <wp:anchor distT="45720" distB="45720" distL="114300" distR="114300" simplePos="0" relativeHeight="251669504" behindDoc="0" locked="0" layoutInCell="1" allowOverlap="1" wp14:anchorId="07DC2AAF" wp14:editId="245E2862">
                    <wp:simplePos x="0" y="0"/>
                    <wp:positionH relativeFrom="margin">
                      <wp:posOffset>520700</wp:posOffset>
                    </wp:positionH>
                    <wp:positionV relativeFrom="paragraph">
                      <wp:posOffset>2357755</wp:posOffset>
                    </wp:positionV>
                    <wp:extent cx="5812155" cy="5136515"/>
                    <wp:effectExtent l="0" t="0" r="0" b="698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155" cy="5136515"/>
                            </a:xfrm>
                            <a:prstGeom prst="rect">
                              <a:avLst/>
                            </a:prstGeom>
                            <a:solidFill>
                              <a:srgbClr val="FFFFFF"/>
                            </a:solidFill>
                            <a:ln w="9525">
                              <a:noFill/>
                              <a:miter lim="800000"/>
                              <a:headEnd/>
                              <a:tailEnd/>
                            </a:ln>
                          </wps:spPr>
                          <wps:txb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 xml:space="preserve">Ing. Miguel </w:t>
                                    </w:r>
                                    <w:proofErr w:type="spellStart"/>
                                    <w:r>
                                      <w:rPr>
                                        <w:rStyle w:val="Textoennegrita"/>
                                      </w:rPr>
                                      <w:t>Moronta</w:t>
                                    </w:r>
                                    <w:proofErr w:type="spellEnd"/>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D4123F"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proofErr w:type="spellStart"/>
                                    <w:r w:rsidR="00EA2D90">
                                      <w:rPr>
                                        <w:color w:val="595959" w:themeColor="text1" w:themeTint="A6"/>
                                        <w:sz w:val="18"/>
                                        <w:szCs w:val="18"/>
                                      </w:rPr>
                                      <w:t>Sabado</w:t>
                                    </w:r>
                                    <w:proofErr w:type="spellEnd"/>
                                    <w:r w:rsidR="00891FBA">
                                      <w:rPr>
                                        <w:color w:val="595959" w:themeColor="text1" w:themeTint="A6"/>
                                        <w:sz w:val="18"/>
                                        <w:szCs w:val="18"/>
                                      </w:rPr>
                                      <w:t xml:space="preserve">, </w:t>
                                    </w:r>
                                    <w:r w:rsidR="00EA2D90">
                                      <w:rPr>
                                        <w:color w:val="595959" w:themeColor="text1" w:themeTint="A6"/>
                                        <w:sz w:val="18"/>
                                        <w:szCs w:val="18"/>
                                      </w:rPr>
                                      <w:t>5</w:t>
                                    </w:r>
                                    <w:r w:rsidR="00891FBA">
                                      <w:rPr>
                                        <w:color w:val="595959" w:themeColor="text1" w:themeTint="A6"/>
                                        <w:sz w:val="18"/>
                                        <w:szCs w:val="18"/>
                                      </w:rPr>
                                      <w:t xml:space="preserve"> de </w:t>
                                    </w:r>
                                    <w:r w:rsidR="00EA2D90">
                                      <w:rPr>
                                        <w:color w:val="595959" w:themeColor="text1" w:themeTint="A6"/>
                                        <w:sz w:val="18"/>
                                        <w:szCs w:val="18"/>
                                      </w:rPr>
                                      <w:t>diciembre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C2AAF" id="_x0000_t202" coordsize="21600,21600" o:spt="202" path="m,l,21600r21600,l21600,xe">
                    <v:stroke joinstyle="miter"/>
                    <v:path gradientshapeok="t" o:connecttype="rect"/>
                  </v:shapetype>
                  <v:shape id="Text Box 2" o:spid="_x0000_s1026" type="#_x0000_t202" style="position:absolute;margin-left:41pt;margin-top:185.65pt;width:457.65pt;height:404.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" stroked="f">
                    <v:textbox>
                      <w:txbxContent>
                        <w:p w:rsidR="008B7680" w:rsidRDefault="008B7680" w:rsidP="002945E9">
                          <w:pPr>
                            <w:jc w:val="center"/>
                            <w:rPr>
                              <w:rStyle w:val="Textoennegrita"/>
                            </w:rPr>
                          </w:pPr>
                          <w:r>
                            <w:rPr>
                              <w:rStyle w:val="Textoennegrita"/>
                            </w:rPr>
                            <w:t>Asignatura:</w:t>
                          </w:r>
                        </w:p>
                        <w:sdt>
                          <w:sdtPr>
                            <w:rPr>
                              <w:rStyle w:val="Textoennegrita"/>
                            </w:rPr>
                            <w:alias w:val="Asignatura"/>
                            <w:tag w:val=""/>
                            <w:id w:val="1463160970"/>
                            <w:placeholder>
                              <w:docPart w:val="814A71BC9BD54F6EB2B5988822CE6AD0"/>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p w:rsidR="008B7680" w:rsidRDefault="00891FBA" w:rsidP="002945E9">
                              <w:pPr>
                                <w:jc w:val="center"/>
                                <w:rPr>
                                  <w:rStyle w:val="Textoennegrita"/>
                                </w:rPr>
                              </w:pPr>
                              <w:r>
                                <w:rPr>
                                  <w:rStyle w:val="Textoennegrita"/>
                                </w:rPr>
                                <w:t xml:space="preserve">ST-ISC210-T-001 </w:t>
                              </w:r>
                              <w:r w:rsidR="006F7060">
                                <w:rPr>
                                  <w:rStyle w:val="Textoennegrita"/>
                                </w:rPr>
                                <w:t>Programación</w:t>
                              </w:r>
                              <w:r>
                                <w:rPr>
                                  <w:rStyle w:val="Textoennegrita"/>
                                </w:rPr>
                                <w:t xml:space="preserve"> Aplicada</w:t>
                              </w:r>
                            </w:p>
                          </w:sdtContent>
                        </w:sdt>
                        <w:p w:rsidR="008B7680" w:rsidRDefault="008B7680" w:rsidP="002945E9">
                          <w:pPr>
                            <w:jc w:val="center"/>
                            <w:rPr>
                              <w:rStyle w:val="Textoennegrita"/>
                            </w:rPr>
                          </w:pPr>
                        </w:p>
                        <w:p w:rsidR="008B7680" w:rsidRDefault="008B7680" w:rsidP="002945E9">
                          <w:pPr>
                            <w:jc w:val="center"/>
                            <w:rPr>
                              <w:rStyle w:val="Textoennegrita"/>
                            </w:rPr>
                          </w:pPr>
                          <w:r w:rsidRPr="002945E9">
                            <w:rPr>
                              <w:rStyle w:val="Textoennegrita"/>
                            </w:rPr>
                            <w:t>Trabajo de Curso:</w:t>
                          </w:r>
                        </w:p>
                        <w:p w:rsidR="00891FBA" w:rsidRPr="006325E3" w:rsidRDefault="00891FBA" w:rsidP="00891FBA">
                          <w:pPr>
                            <w:jc w:val="center"/>
                            <w:rPr>
                              <w:rStyle w:val="Textoennegrita"/>
                            </w:rPr>
                          </w:pPr>
                          <w:r w:rsidRPr="00891FBA">
                            <w:rPr>
                              <w:rStyle w:val="Textoennegrita"/>
                            </w:rPr>
                            <w:t xml:space="preserve"> </w:t>
                          </w:r>
                          <w:sdt>
                            <w:sdtPr>
                              <w:rPr>
                                <w:rStyle w:val="Textoennegrita"/>
                                <w:lang w:val="en-US"/>
                              </w:rPr>
                              <w:alias w:val="Estudiante 1"/>
                              <w:tag w:val=""/>
                              <w:id w:val="2096887925"/>
                              <w:placeholder>
                                <w:docPart w:val="557D8F1438394AC68A28F28E8226C4D8"/>
                              </w:placeholder>
                              <w:dataBinding w:prefixMappings="xmlns:ns0='http://schemas.microsoft.com/office/2006/coverPageProps' " w:xpath="/ns0:CoverPageProperties[1]/ns0:CompanyFax[1]" w:storeItemID="{55AF091B-3C7A-41E3-B477-F2FDAA23CFDA}"/>
                              <w:text/>
                            </w:sdtPr>
                            <w:sdtEndPr>
                              <w:rPr>
                                <w:rStyle w:val="Textoennegrita"/>
                              </w:rPr>
                            </w:sdtEndPr>
                            <w:sdtContent>
                              <w:r>
                                <w:rPr>
                                  <w:rStyle w:val="Textoennegrita"/>
                                </w:rPr>
                                <w:t>2012-0467 Manuel Tolentino</w:t>
                              </w:r>
                            </w:sdtContent>
                          </w:sdt>
                        </w:p>
                        <w:sdt>
                          <w:sdtPr>
                            <w:rPr>
                              <w:rStyle w:val="Textoennegrita"/>
                            </w:rPr>
                            <w:alias w:val="Estudiante 2"/>
                            <w:tag w:val=""/>
                            <w:id w:val="714318333"/>
                            <w:placeholder>
                              <w:docPart w:val="52863B93C41244009D835C30B4CD596D"/>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6F7060" w:rsidRDefault="006F7060" w:rsidP="006F7060">
                              <w:pPr>
                                <w:jc w:val="center"/>
                                <w:rPr>
                                  <w:rStyle w:val="Textoennegrita"/>
                                </w:rPr>
                              </w:pPr>
                              <w:r>
                                <w:rPr>
                                  <w:rStyle w:val="Textoennegrita"/>
                                </w:rPr>
                                <w:t xml:space="preserve">2013-1459 </w:t>
                              </w:r>
                              <w:r w:rsidRPr="00891FBA">
                                <w:rPr>
                                  <w:rStyle w:val="Textoennegrita"/>
                                </w:rPr>
                                <w:t>Jean Louis Tejeda</w:t>
                              </w:r>
                            </w:p>
                          </w:sdtContent>
                        </w:sdt>
                        <w:p w:rsidR="008B7680" w:rsidRPr="006325E3" w:rsidRDefault="008B7680" w:rsidP="002945E9">
                          <w:pPr>
                            <w:jc w:val="center"/>
                            <w:rPr>
                              <w:rStyle w:val="Textoennegrita"/>
                            </w:rPr>
                          </w:pPr>
                          <w:r w:rsidRPr="006325E3">
                            <w:rPr>
                              <w:rStyle w:val="Textoennegrita"/>
                            </w:rPr>
                            <w:t>Autores:</w:t>
                          </w:r>
                        </w:p>
                        <w:sdt>
                          <w:sdtPr>
                            <w:rPr>
                              <w:rStyle w:val="Textoennegrita"/>
                            </w:rPr>
                            <w:alias w:val="Estudiante 1"/>
                            <w:tag w:val=""/>
                            <w:id w:val="-879247440"/>
                            <w:placeholder>
                              <w:docPart w:val="1FAE1778A5A94CE085E750D86737D7C3"/>
                            </w:placeholder>
                            <w:dataBinding w:prefixMappings="xmlns:ns0='http://schemas.microsoft.com/office/2006/coverPageProps' " w:xpath="/ns0:CoverPageProperties[1]/ns0:CompanyFax[1]" w:storeItemID="{55AF091B-3C7A-41E3-B477-F2FDAA23CFDA}"/>
                            <w:text/>
                          </w:sdtPr>
                          <w:sdtEndPr>
                            <w:rPr>
                              <w:rStyle w:val="Textoennegrita"/>
                            </w:rPr>
                          </w:sdtEndPr>
                          <w:sdtContent>
                            <w:p w:rsidR="008B7680" w:rsidRPr="00891FBA" w:rsidRDefault="00891FBA" w:rsidP="002945E9">
                              <w:pPr>
                                <w:jc w:val="center"/>
                                <w:rPr>
                                  <w:rStyle w:val="Textoennegrita"/>
                                </w:rPr>
                              </w:pPr>
                              <w:r w:rsidRPr="00891FBA">
                                <w:rPr>
                                  <w:rStyle w:val="Textoennegrita"/>
                                </w:rPr>
                                <w:t>2012-0467 Manuel Tolentino</w:t>
                              </w:r>
                            </w:p>
                          </w:sdtContent>
                        </w:sdt>
                        <w:sdt>
                          <w:sdtPr>
                            <w:rPr>
                              <w:rStyle w:val="Textoennegrita"/>
                            </w:rPr>
                            <w:alias w:val="Estudiante 2"/>
                            <w:tag w:val=""/>
                            <w:id w:val="519748302"/>
                            <w:placeholder>
                              <w:docPart w:val="7E0EE02FCFDC4E2E8E108D62FEB50C78"/>
                            </w:placeholder>
                            <w:dataBinding w:prefixMappings="xmlns:ns0='http://schemas.microsoft.com/office/2006/coverPageProps' " w:xpath="/ns0:CoverPageProperties[1]/ns0:CompanyPhone[1]" w:storeItemID="{55AF091B-3C7A-41E3-B477-F2FDAA23CFDA}"/>
                            <w:text/>
                          </w:sdtPr>
                          <w:sdtEndPr>
                            <w:rPr>
                              <w:rStyle w:val="Textoennegrita"/>
                            </w:rPr>
                          </w:sdtEndPr>
                          <w:sdtContent>
                            <w:p w:rsidR="008B7680" w:rsidRPr="00523D34" w:rsidRDefault="006325E3" w:rsidP="002945E9">
                              <w:pPr>
                                <w:jc w:val="center"/>
                                <w:rPr>
                                  <w:rStyle w:val="Textoennegrita"/>
                                </w:rPr>
                              </w:pPr>
                              <w:r>
                                <w:rPr>
                                  <w:rStyle w:val="Textoennegrita"/>
                                </w:rPr>
                                <w:t xml:space="preserve">2013-1459 </w:t>
                              </w:r>
                              <w:r w:rsidR="00891FBA" w:rsidRPr="00891FBA">
                                <w:rPr>
                                  <w:rStyle w:val="Textoennegrita"/>
                                </w:rPr>
                                <w:t>Jean Louis Tejeda</w:t>
                              </w:r>
                            </w:p>
                          </w:sdtContent>
                        </w:sdt>
                        <w:p w:rsidR="008B7680" w:rsidRDefault="008B7680" w:rsidP="002945E9">
                          <w:pPr>
                            <w:jc w:val="center"/>
                            <w:rPr>
                              <w:rStyle w:val="Textoennegrita"/>
                            </w:rPr>
                          </w:pPr>
                        </w:p>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Tutor:</w:t>
                          </w:r>
                        </w:p>
                        <w:sdt>
                          <w:sdtPr>
                            <w:rPr>
                              <w:rStyle w:val="Textoennegrita"/>
                            </w:rPr>
                            <w:alias w:val="Tutor"/>
                            <w:tag w:val=""/>
                            <w:id w:val="-1656057983"/>
                            <w:placeholder>
                              <w:docPart w:val="09963D03DC2948B3B5093B2DF0D93589"/>
                            </w:placeholder>
                            <w:dataBinding w:prefixMappings="xmlns:ns0='http://schemas.openxmlformats.org/officeDocument/2006/extended-properties' " w:xpath="/ns0:Properties[1]/ns0:Manager[1]" w:storeItemID="{6668398D-A668-4E3E-A5EB-62B293D839F1}"/>
                            <w:text/>
                          </w:sdtPr>
                          <w:sdtEndPr>
                            <w:rPr>
                              <w:rStyle w:val="Textoennegrita"/>
                            </w:rPr>
                          </w:sdtEndPr>
                          <w:sdtContent>
                            <w:p w:rsidR="008B7680" w:rsidRDefault="00891FBA" w:rsidP="002945E9">
                              <w:pPr>
                                <w:jc w:val="center"/>
                                <w:rPr>
                                  <w:rStyle w:val="Textoennegrita"/>
                                </w:rPr>
                              </w:pPr>
                              <w:r>
                                <w:rPr>
                                  <w:rStyle w:val="Textoennegrita"/>
                                </w:rPr>
                                <w:t xml:space="preserve">Ing. Miguel </w:t>
                              </w:r>
                              <w:proofErr w:type="spellStart"/>
                              <w:r>
                                <w:rPr>
                                  <w:rStyle w:val="Textoennegrita"/>
                                </w:rPr>
                                <w:t>Moronta</w:t>
                              </w:r>
                              <w:proofErr w:type="spellEnd"/>
                            </w:p>
                          </w:sdtContent>
                        </w:sdt>
                        <w:p w:rsidR="008B7680" w:rsidRDefault="008B7680" w:rsidP="002945E9">
                          <w:pPr>
                            <w:jc w:val="center"/>
                            <w:rPr>
                              <w:rStyle w:val="Textoennegrita"/>
                            </w:rPr>
                          </w:pPr>
                        </w:p>
                        <w:p w:rsidR="008B7680" w:rsidRDefault="008B7680" w:rsidP="002945E9">
                          <w:pPr>
                            <w:jc w:val="center"/>
                            <w:rPr>
                              <w:rStyle w:val="Textoennegrita"/>
                            </w:rPr>
                          </w:pPr>
                          <w:r>
                            <w:rPr>
                              <w:rStyle w:val="Textoennegrita"/>
                            </w:rPr>
                            <w:t>Entregado en Fecha:</w:t>
                          </w:r>
                        </w:p>
                        <w:p w:rsidR="008B7680" w:rsidRPr="00523D34" w:rsidRDefault="00D4123F" w:rsidP="00523D34">
                          <w:pPr>
                            <w:pStyle w:val="Sinespaciado"/>
                            <w:jc w:val="center"/>
                            <w:rPr>
                              <w:color w:val="595959" w:themeColor="text1" w:themeTint="A6"/>
                              <w:sz w:val="18"/>
                              <w:szCs w:val="18"/>
                            </w:rPr>
                          </w:pPr>
                          <w:sdt>
                            <w:sdtPr>
                              <w:rPr>
                                <w:color w:val="595959" w:themeColor="text1" w:themeTint="A6"/>
                                <w:sz w:val="18"/>
                                <w:szCs w:val="18"/>
                              </w:rPr>
                              <w:alias w:val="Fecha Entrega"/>
                              <w:tag w:val="Fecha Entrega"/>
                              <w:id w:val="-1797679607"/>
                              <w:placeholder>
                                <w:docPart w:val="46BF15A0D1E04E2BA630DBA7AB5E893E"/>
                              </w:placeholder>
                              <w:date>
                                <w:dateFormat w:val="dddd, dd' de 'MMMM' de 'yyyy"/>
                                <w:lid w:val="es-DO"/>
                                <w:storeMappedDataAs w:val="dateTime"/>
                                <w:calendar w:val="gregorian"/>
                              </w:date>
                            </w:sdtPr>
                            <w:sdtEndPr/>
                            <w:sdtContent>
                              <w:proofErr w:type="spellStart"/>
                              <w:r w:rsidR="00EA2D90">
                                <w:rPr>
                                  <w:color w:val="595959" w:themeColor="text1" w:themeTint="A6"/>
                                  <w:sz w:val="18"/>
                                  <w:szCs w:val="18"/>
                                </w:rPr>
                                <w:t>Sabado</w:t>
                              </w:r>
                              <w:proofErr w:type="spellEnd"/>
                              <w:r w:rsidR="00891FBA">
                                <w:rPr>
                                  <w:color w:val="595959" w:themeColor="text1" w:themeTint="A6"/>
                                  <w:sz w:val="18"/>
                                  <w:szCs w:val="18"/>
                                </w:rPr>
                                <w:t xml:space="preserve">, </w:t>
                              </w:r>
                              <w:r w:rsidR="00EA2D90">
                                <w:rPr>
                                  <w:color w:val="595959" w:themeColor="text1" w:themeTint="A6"/>
                                  <w:sz w:val="18"/>
                                  <w:szCs w:val="18"/>
                                </w:rPr>
                                <w:t>5</w:t>
                              </w:r>
                              <w:r w:rsidR="00891FBA">
                                <w:rPr>
                                  <w:color w:val="595959" w:themeColor="text1" w:themeTint="A6"/>
                                  <w:sz w:val="18"/>
                                  <w:szCs w:val="18"/>
                                </w:rPr>
                                <w:t xml:space="preserve"> de </w:t>
                              </w:r>
                              <w:r w:rsidR="00EA2D90">
                                <w:rPr>
                                  <w:color w:val="595959" w:themeColor="text1" w:themeTint="A6"/>
                                  <w:sz w:val="18"/>
                                  <w:szCs w:val="18"/>
                                </w:rPr>
                                <w:t>diciembre</w:t>
                              </w:r>
                              <w:r w:rsidR="00891FBA">
                                <w:rPr>
                                  <w:color w:val="595959" w:themeColor="text1" w:themeTint="A6"/>
                                  <w:sz w:val="18"/>
                                  <w:szCs w:val="18"/>
                                </w:rPr>
                                <w:t xml:space="preserve"> de 2015</w:t>
                              </w:r>
                            </w:sdtContent>
                          </w:sdt>
                        </w:p>
                        <w:p w:rsidR="008B7680" w:rsidRPr="002945E9" w:rsidRDefault="008B7680" w:rsidP="002945E9">
                          <w:pPr>
                            <w:jc w:val="center"/>
                            <w:rPr>
                              <w:rStyle w:val="Textoennegrita"/>
                            </w:rPr>
                          </w:pPr>
                        </w:p>
                      </w:txbxContent>
                    </v:textbox>
                    <w10:wrap type="square" anchorx="margin"/>
                  </v:shape>
                </w:pict>
              </mc:Fallback>
            </mc:AlternateContent>
          </w:r>
          <w:r w:rsidR="00606FAE" w:rsidRPr="00606FAE">
            <w:rPr>
              <w:rStyle w:val="Textoennegrita"/>
              <w:noProof/>
              <w:lang w:eastAsia="es-DO"/>
            </w:rPr>
            <mc:AlternateContent>
              <mc:Choice Requires="wps">
                <w:drawing>
                  <wp:anchor distT="45720" distB="45720" distL="114300" distR="114300" simplePos="0" relativeHeight="251667456" behindDoc="0" locked="0" layoutInCell="1" allowOverlap="1" wp14:anchorId="4B4002E7" wp14:editId="71BC46CF">
                    <wp:simplePos x="0" y="0"/>
                    <wp:positionH relativeFrom="margin">
                      <wp:posOffset>241935</wp:posOffset>
                    </wp:positionH>
                    <wp:positionV relativeFrom="paragraph">
                      <wp:posOffset>1077595</wp:posOffset>
                    </wp:positionV>
                    <wp:extent cx="6464300" cy="6121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612140"/>
                            </a:xfrm>
                            <a:prstGeom prst="rect">
                              <a:avLst/>
                            </a:prstGeom>
                            <a:solidFill>
                              <a:srgbClr val="FFFFFF"/>
                            </a:solidFill>
                            <a:ln w="9525">
                              <a:noFill/>
                              <a:miter lim="800000"/>
                              <a:headEnd/>
                              <a:tailEnd/>
                            </a:ln>
                          </wps:spPr>
                          <wps:txb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B4002E7" id="_x0000_s1027" type="#_x0000_t202" style="position:absolute;margin-left:19.05pt;margin-top:84.85pt;width:509pt;height:48.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" stroked="f">
                    <v:textbox>
                      <w:txbxContent>
                        <w:p w:rsidR="008B7680" w:rsidRPr="00606FAE" w:rsidRDefault="008B7680" w:rsidP="00606FAE">
                          <w:pPr>
                            <w:jc w:val="center"/>
                          </w:pPr>
                          <w:r w:rsidRPr="00EB39C3">
                            <w:rPr>
                              <w:rStyle w:val="Textoennegrita"/>
                            </w:rPr>
                            <w:t>PONTIFICIA UNIVERSIDAD CATÓLICA MADRE Y MAESTRA – PUCMM</w:t>
                          </w:r>
                          <w:r>
                            <w:rPr>
                              <w:rStyle w:val="Textoennegrita"/>
                            </w:rPr>
                            <w:br/>
                          </w:r>
                          <w:r w:rsidRPr="00EB39C3">
                            <w:rPr>
                              <w:rStyle w:val="Textoennegrita"/>
                            </w:rPr>
                            <w:t>FACULTAD DE CIENCIAS DE LAS INGENIERÍAS</w:t>
                          </w:r>
                          <w:r>
                            <w:rPr>
                              <w:rStyle w:val="Textoennegrita"/>
                            </w:rPr>
                            <w:br/>
                          </w:r>
                          <w:r w:rsidRPr="00EB39C3">
                            <w:rPr>
                              <w:rStyle w:val="Textoennegrita"/>
                            </w:rPr>
                            <w:t>Departamento de Ingeniería en Sistemas y Computación – ISC</w:t>
                          </w:r>
                        </w:p>
                      </w:txbxContent>
                    </v:textbox>
                    <w10:wrap type="square" anchorx="margin"/>
                  </v:shape>
                </w:pict>
              </mc:Fallback>
            </mc:AlternateContent>
          </w:r>
          <w:r w:rsidR="00EB39C3" w:rsidRPr="00EB39C3">
            <w:rPr>
              <w:noProof/>
              <w:lang w:eastAsia="es-DO"/>
            </w:rPr>
            <w:drawing>
              <wp:anchor distT="0" distB="0" distL="114300" distR="114300" simplePos="0" relativeHeight="251665408" behindDoc="0" locked="0" layoutInCell="1" allowOverlap="1" wp14:anchorId="5EF56CCE" wp14:editId="085C138D">
                <wp:simplePos x="0" y="0"/>
                <wp:positionH relativeFrom="column">
                  <wp:posOffset>2997200</wp:posOffset>
                </wp:positionH>
                <wp:positionV relativeFrom="paragraph">
                  <wp:posOffset>7620</wp:posOffset>
                </wp:positionV>
                <wp:extent cx="866140" cy="86614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66140" cy="866140"/>
                        </a:xfrm>
                        <a:prstGeom prst="rect">
                          <a:avLst/>
                        </a:prstGeom>
                      </pic:spPr>
                    </pic:pic>
                  </a:graphicData>
                </a:graphic>
                <wp14:sizeRelH relativeFrom="page">
                  <wp14:pctWidth>0</wp14:pctWidth>
                </wp14:sizeRelH>
                <wp14:sizeRelV relativeFrom="page">
                  <wp14:pctHeight>0</wp14:pctHeight>
                </wp14:sizeRelV>
              </wp:anchor>
            </w:drawing>
          </w:r>
          <w:r w:rsidR="00EB39C3">
            <w:rPr>
              <w:rStyle w:val="Textoennegrita"/>
              <w:caps/>
              <w:sz w:val="24"/>
              <w:szCs w:val="24"/>
            </w:rPr>
            <w:br w:type="page"/>
          </w:r>
        </w:p>
      </w:sdtContent>
    </w:sdt>
    <w:p w:rsidR="00EB39C3" w:rsidRDefault="00EB39C3" w:rsidP="00EB39C3">
      <w:pPr>
        <w:pStyle w:val="Encabezado"/>
      </w:pPr>
      <w:r w:rsidRPr="00EB39C3">
        <w:lastRenderedPageBreak/>
        <w:tab/>
      </w:r>
    </w:p>
    <w:p w:rsidR="000970AE" w:rsidRDefault="001D46AC" w:rsidP="000F13B3">
      <w:pPr>
        <w:pStyle w:val="Ttulo1"/>
      </w:pPr>
      <w:bookmarkStart w:id="0" w:name="_Toc409432871"/>
      <w:r>
        <w:t>Resumen / Abstracto</w:t>
      </w:r>
      <w:r w:rsidR="000F13B3">
        <w:t xml:space="preserve"> del Problema</w:t>
      </w:r>
      <w:bookmarkEnd w:id="0"/>
    </w:p>
    <w:sdt>
      <w:sdtPr>
        <w:rPr>
          <w:rFonts w:asciiTheme="majorHAnsi" w:eastAsiaTheme="majorEastAsia" w:hAnsiTheme="majorHAnsi" w:cstheme="majorBidi"/>
          <w:sz w:val="22"/>
          <w:szCs w:val="22"/>
          <w:lang w:eastAsia="en-US"/>
        </w:rPr>
        <w:alias w:val="Definición del Problema"/>
        <w:tag w:val="Definición del Problema"/>
        <w:id w:val="-1245800500"/>
        <w:lock w:val="sdtLocked"/>
        <w:placeholder>
          <w:docPart w:val="28C9B831430D4F54A00F2EAD00193929"/>
        </w:placeholder>
      </w:sdtPr>
      <w:sdtEndPr/>
      <w:sdtContent>
        <w:p w:rsidR="00F6655E" w:rsidRPr="00AC015C" w:rsidRDefault="00F6655E" w:rsidP="00F6655E">
          <w:pPr>
            <w:pStyle w:val="NormalWeb"/>
            <w:shd w:val="clear" w:color="auto" w:fill="FAFAFA"/>
            <w:spacing w:before="0" w:beforeAutospacing="0" w:after="0" w:afterAutospacing="0" w:line="390" w:lineRule="atLeast"/>
            <w:rPr>
              <w:rFonts w:ascii="Arial" w:hAnsi="Arial" w:cs="Arial"/>
              <w:sz w:val="21"/>
              <w:szCs w:val="21"/>
            </w:rPr>
          </w:pPr>
          <w:r w:rsidRPr="00AC015C">
            <w:rPr>
              <w:rFonts w:ascii="Arial" w:hAnsi="Arial" w:cs="Arial"/>
              <w:sz w:val="21"/>
              <w:szCs w:val="21"/>
            </w:rPr>
            <w:t xml:space="preserve">Charlie </w:t>
          </w:r>
          <w:proofErr w:type="spellStart"/>
          <w:r w:rsidRPr="00AC015C">
            <w:rPr>
              <w:rFonts w:ascii="Arial" w:hAnsi="Arial" w:cs="Arial"/>
              <w:sz w:val="21"/>
              <w:szCs w:val="21"/>
            </w:rPr>
            <w:t>Circus</w:t>
          </w:r>
          <w:proofErr w:type="spellEnd"/>
          <w:r w:rsidRPr="00AC015C">
            <w:rPr>
              <w:rFonts w:ascii="Arial" w:hAnsi="Arial" w:cs="Arial"/>
              <w:sz w:val="21"/>
              <w:szCs w:val="21"/>
            </w:rPr>
            <w:t xml:space="preserve"> fue lanzado por la compañía </w:t>
          </w:r>
          <w:proofErr w:type="spellStart"/>
          <w:r w:rsidRPr="00AC015C">
            <w:rPr>
              <w:rFonts w:ascii="Arial" w:hAnsi="Arial" w:cs="Arial"/>
              <w:sz w:val="21"/>
              <w:szCs w:val="21"/>
            </w:rPr>
            <w:t>Konami</w:t>
          </w:r>
          <w:proofErr w:type="spellEnd"/>
          <w:r w:rsidRPr="00AC015C">
            <w:rPr>
              <w:rFonts w:ascii="Arial" w:hAnsi="Arial" w:cs="Arial"/>
              <w:sz w:val="21"/>
              <w:szCs w:val="21"/>
            </w:rPr>
            <w:t xml:space="preserve"> en 1984 para la NES; en este videojuego se interpreta a una estrella del circo que cumple con varias actuaciones para entretener al público.</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Las actuaciones principales para esta entrega son:</w:t>
          </w:r>
        </w:p>
        <w:p w:rsidR="00F6655E" w:rsidRDefault="00EA2D90" w:rsidP="00F6655E">
          <w:pPr>
            <w:numPr>
              <w:ilvl w:val="0"/>
              <w:numId w:val="3"/>
            </w:numPr>
            <w:shd w:val="clear" w:color="auto" w:fill="FAFAFA"/>
            <w:spacing w:before="100" w:beforeAutospacing="1" w:after="100" w:afterAutospacing="1" w:line="300" w:lineRule="atLeast"/>
            <w:ind w:left="375"/>
            <w:rPr>
              <w:rFonts w:ascii="Arial" w:eastAsia="Times New Roman" w:hAnsi="Arial" w:cs="Arial"/>
              <w:sz w:val="21"/>
              <w:szCs w:val="21"/>
              <w:lang w:eastAsia="es-DO"/>
            </w:rPr>
          </w:pPr>
          <w:r>
            <w:rPr>
              <w:rFonts w:ascii="Arial" w:eastAsia="Times New Roman" w:hAnsi="Arial" w:cs="Arial"/>
              <w:sz w:val="21"/>
              <w:szCs w:val="21"/>
              <w:lang w:eastAsia="es-DO"/>
            </w:rPr>
            <w:t>Salto de trampolines a los lomos de un león.</w:t>
          </w:r>
        </w:p>
        <w:p w:rsidR="00EA2D90" w:rsidRPr="00AC015C" w:rsidRDefault="00EA2D90" w:rsidP="00F6655E">
          <w:pPr>
            <w:numPr>
              <w:ilvl w:val="0"/>
              <w:numId w:val="3"/>
            </w:numPr>
            <w:shd w:val="clear" w:color="auto" w:fill="FAFAFA"/>
            <w:spacing w:before="100" w:beforeAutospacing="1" w:after="100" w:afterAutospacing="1" w:line="300" w:lineRule="atLeast"/>
            <w:ind w:left="375"/>
            <w:rPr>
              <w:rFonts w:ascii="Arial" w:eastAsia="Times New Roman" w:hAnsi="Arial" w:cs="Arial"/>
              <w:sz w:val="21"/>
              <w:szCs w:val="21"/>
              <w:lang w:eastAsia="es-DO"/>
            </w:rPr>
          </w:pPr>
          <w:r>
            <w:rPr>
              <w:rFonts w:ascii="Arial" w:eastAsia="Times New Roman" w:hAnsi="Arial" w:cs="Arial"/>
              <w:sz w:val="21"/>
              <w:szCs w:val="21"/>
              <w:lang w:eastAsia="es-DO"/>
            </w:rPr>
            <w:t>Salto de obstáculos en la cuerda floja.</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En todas las actuaciones hay desplazamiento y cada una tiene más de lo que se ve en un primer plano, en cada una de ellas hay que recorrer varios metros para llegar al final de la misma, por lo que la cámara debe moverse para ir viendo cada retazo del escenario según el actor vaya avanzando.</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También dado que muchas cosas se repiten en el escenario se implementara el diseño basado en celdas para construir los escenarios.</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 xml:space="preserve">Aparte de lo que originalmente tenia </w:t>
          </w:r>
          <w:proofErr w:type="spellStart"/>
          <w:r w:rsidRPr="00AC015C">
            <w:rPr>
              <w:rFonts w:ascii="Arial" w:eastAsia="Times New Roman" w:hAnsi="Arial" w:cs="Arial"/>
              <w:sz w:val="21"/>
              <w:szCs w:val="21"/>
              <w:lang w:eastAsia="es-DO"/>
            </w:rPr>
            <w:t>Circus</w:t>
          </w:r>
          <w:proofErr w:type="spellEnd"/>
          <w:r w:rsidRPr="00AC015C">
            <w:rPr>
              <w:rFonts w:ascii="Arial" w:eastAsia="Times New Roman" w:hAnsi="Arial" w:cs="Arial"/>
              <w:sz w:val="21"/>
              <w:szCs w:val="21"/>
              <w:lang w:eastAsia="es-DO"/>
            </w:rPr>
            <w:t xml:space="preserve"> Charlie añadiremos distintos modos de dificultad (Fácil, Media, Difícil). Y permitiremos la selección del tipo de actuación que se quiere realizar.</w:t>
          </w:r>
        </w:p>
        <w:p w:rsidR="00F6655E" w:rsidRPr="00AC015C" w:rsidRDefault="00F6655E" w:rsidP="00F6655E">
          <w:pPr>
            <w:shd w:val="clear" w:color="auto" w:fill="FAFAFA"/>
            <w:spacing w:after="0" w:line="390" w:lineRule="atLeast"/>
            <w:rPr>
              <w:rFonts w:ascii="Arial" w:eastAsia="Times New Roman" w:hAnsi="Arial" w:cs="Arial"/>
              <w:sz w:val="21"/>
              <w:szCs w:val="21"/>
              <w:lang w:eastAsia="es-DO"/>
            </w:rPr>
          </w:pPr>
          <w:r w:rsidRPr="00AC015C">
            <w:rPr>
              <w:rFonts w:ascii="Arial" w:eastAsia="Times New Roman" w:hAnsi="Arial" w:cs="Arial"/>
              <w:sz w:val="21"/>
              <w:szCs w:val="21"/>
              <w:lang w:eastAsia="es-DO"/>
            </w:rPr>
            <w:t>Se desea implementar también aparte del manejo por teclado, el manejo con mandos/controles de consolas tales como el de Xbox 360 para dar una experiencia más cómoda.</w:t>
          </w:r>
        </w:p>
        <w:p w:rsidR="00BA3C36" w:rsidRDefault="00D4123F" w:rsidP="00F6655E"/>
      </w:sdtContent>
    </w:sdt>
    <w:p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rsidR="00BA3C36" w:rsidRDefault="00BA3C36">
          <w:pPr>
            <w:pStyle w:val="TtulodeTDC"/>
          </w:pPr>
          <w:r>
            <w:rPr>
              <w:lang w:val="es-ES"/>
            </w:rPr>
            <w:t>Tabla de contenido</w:t>
          </w:r>
        </w:p>
        <w:p w:rsidR="004A309A" w:rsidRDefault="00BA3C36">
          <w:pPr>
            <w:pStyle w:val="TDC1"/>
            <w:tabs>
              <w:tab w:val="right" w:leader="dot" w:pos="10790"/>
            </w:tabs>
            <w:rPr>
              <w:rFonts w:asciiTheme="minorHAnsi" w:eastAsiaTheme="minorEastAsia" w:hAnsiTheme="minorHAnsi" w:cstheme="minorBidi"/>
              <w:noProof/>
              <w:lang w:eastAsia="es-DO"/>
            </w:rPr>
          </w:pPr>
          <w:r>
            <w:fldChar w:fldCharType="begin"/>
          </w:r>
          <w:r>
            <w:instrText xml:space="preserve"> TOC \o "1-3" \h \z \u </w:instrText>
          </w:r>
          <w:r>
            <w:fldChar w:fldCharType="separate"/>
          </w:r>
          <w:hyperlink w:anchor="_Toc409432871" w:history="1">
            <w:r w:rsidR="004A309A" w:rsidRPr="009D1878">
              <w:rPr>
                <w:rStyle w:val="Hipervnculo"/>
                <w:noProof/>
              </w:rPr>
              <w:t>Resumen / Abstracto del Problema</w:t>
            </w:r>
            <w:r w:rsidR="004A309A">
              <w:rPr>
                <w:noProof/>
                <w:webHidden/>
              </w:rPr>
              <w:tab/>
            </w:r>
            <w:r w:rsidR="004A309A">
              <w:rPr>
                <w:noProof/>
                <w:webHidden/>
              </w:rPr>
              <w:fldChar w:fldCharType="begin"/>
            </w:r>
            <w:r w:rsidR="004A309A">
              <w:rPr>
                <w:noProof/>
                <w:webHidden/>
              </w:rPr>
              <w:instrText xml:space="preserve"> PAGEREF _Toc409432871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D4123F">
          <w:pPr>
            <w:pStyle w:val="TDC1"/>
            <w:tabs>
              <w:tab w:val="right" w:leader="dot" w:pos="10790"/>
            </w:tabs>
            <w:rPr>
              <w:rFonts w:asciiTheme="minorHAnsi" w:eastAsiaTheme="minorEastAsia" w:hAnsiTheme="minorHAnsi" w:cstheme="minorBidi"/>
              <w:noProof/>
              <w:lang w:eastAsia="es-DO"/>
            </w:rPr>
          </w:pPr>
          <w:hyperlink w:anchor="_Toc409432872" w:history="1">
            <w:r w:rsidR="004A309A" w:rsidRPr="009D1878">
              <w:rPr>
                <w:rStyle w:val="Hipervnculo"/>
                <w:noProof/>
              </w:rPr>
              <w:t>Análisis</w:t>
            </w:r>
            <w:r w:rsidR="004A309A">
              <w:rPr>
                <w:noProof/>
                <w:webHidden/>
              </w:rPr>
              <w:tab/>
            </w:r>
            <w:r w:rsidR="004A309A">
              <w:rPr>
                <w:noProof/>
                <w:webHidden/>
              </w:rPr>
              <w:fldChar w:fldCharType="begin"/>
            </w:r>
            <w:r w:rsidR="004A309A">
              <w:rPr>
                <w:noProof/>
                <w:webHidden/>
              </w:rPr>
              <w:instrText xml:space="preserve"> PAGEREF _Toc409432872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D4123F">
          <w:pPr>
            <w:pStyle w:val="TDC1"/>
            <w:tabs>
              <w:tab w:val="right" w:leader="dot" w:pos="10790"/>
            </w:tabs>
            <w:rPr>
              <w:rFonts w:asciiTheme="minorHAnsi" w:eastAsiaTheme="minorEastAsia" w:hAnsiTheme="minorHAnsi" w:cstheme="minorBidi"/>
              <w:noProof/>
              <w:lang w:eastAsia="es-DO"/>
            </w:rPr>
          </w:pPr>
          <w:hyperlink w:anchor="_Toc409432873" w:history="1">
            <w:r w:rsidR="004A309A" w:rsidRPr="009D1878">
              <w:rPr>
                <w:rStyle w:val="Hipervnculo"/>
                <w:noProof/>
              </w:rPr>
              <w:t>Cuerpo del Informe</w:t>
            </w:r>
            <w:r w:rsidR="004A309A">
              <w:rPr>
                <w:noProof/>
                <w:webHidden/>
              </w:rPr>
              <w:tab/>
            </w:r>
            <w:r w:rsidR="004A309A">
              <w:rPr>
                <w:noProof/>
                <w:webHidden/>
              </w:rPr>
              <w:fldChar w:fldCharType="begin"/>
            </w:r>
            <w:r w:rsidR="004A309A">
              <w:rPr>
                <w:noProof/>
                <w:webHidden/>
              </w:rPr>
              <w:instrText xml:space="preserve"> PAGEREF _Toc409432873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D4123F">
          <w:pPr>
            <w:pStyle w:val="TDC1"/>
            <w:tabs>
              <w:tab w:val="right" w:leader="dot" w:pos="10790"/>
            </w:tabs>
            <w:rPr>
              <w:rFonts w:asciiTheme="minorHAnsi" w:eastAsiaTheme="minorEastAsia" w:hAnsiTheme="minorHAnsi" w:cstheme="minorBidi"/>
              <w:noProof/>
              <w:lang w:eastAsia="es-DO"/>
            </w:rPr>
          </w:pPr>
          <w:hyperlink w:anchor="_Toc409432874" w:history="1">
            <w:r w:rsidR="004A309A" w:rsidRPr="009D1878">
              <w:rPr>
                <w:rStyle w:val="Hipervnculo"/>
                <w:noProof/>
              </w:rPr>
              <w:t>Código Fuente</w:t>
            </w:r>
            <w:r w:rsidR="004A309A">
              <w:rPr>
                <w:noProof/>
                <w:webHidden/>
              </w:rPr>
              <w:tab/>
            </w:r>
            <w:r w:rsidR="004A309A">
              <w:rPr>
                <w:noProof/>
                <w:webHidden/>
              </w:rPr>
              <w:fldChar w:fldCharType="begin"/>
            </w:r>
            <w:r w:rsidR="004A309A">
              <w:rPr>
                <w:noProof/>
                <w:webHidden/>
              </w:rPr>
              <w:instrText xml:space="preserve"> PAGEREF _Toc409432874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D4123F">
          <w:pPr>
            <w:pStyle w:val="TDC1"/>
            <w:tabs>
              <w:tab w:val="right" w:leader="dot" w:pos="10790"/>
            </w:tabs>
            <w:rPr>
              <w:rFonts w:asciiTheme="minorHAnsi" w:eastAsiaTheme="minorEastAsia" w:hAnsiTheme="minorHAnsi" w:cstheme="minorBidi"/>
              <w:noProof/>
              <w:lang w:eastAsia="es-DO"/>
            </w:rPr>
          </w:pPr>
          <w:hyperlink w:anchor="_Toc409432875" w:history="1">
            <w:r w:rsidR="004A309A" w:rsidRPr="009D1878">
              <w:rPr>
                <w:rStyle w:val="Hipervnculo"/>
                <w:noProof/>
              </w:rPr>
              <w:t>Condiciones de Error</w:t>
            </w:r>
            <w:r w:rsidR="004A309A">
              <w:rPr>
                <w:noProof/>
                <w:webHidden/>
              </w:rPr>
              <w:tab/>
            </w:r>
            <w:r w:rsidR="004A309A">
              <w:rPr>
                <w:noProof/>
                <w:webHidden/>
              </w:rPr>
              <w:fldChar w:fldCharType="begin"/>
            </w:r>
            <w:r w:rsidR="004A309A">
              <w:rPr>
                <w:noProof/>
                <w:webHidden/>
              </w:rPr>
              <w:instrText xml:space="preserve"> PAGEREF _Toc409432875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D4123F">
          <w:pPr>
            <w:pStyle w:val="TDC1"/>
            <w:tabs>
              <w:tab w:val="right" w:leader="dot" w:pos="10790"/>
            </w:tabs>
            <w:rPr>
              <w:rFonts w:asciiTheme="minorHAnsi" w:eastAsiaTheme="minorEastAsia" w:hAnsiTheme="minorHAnsi" w:cstheme="minorBidi"/>
              <w:noProof/>
              <w:lang w:eastAsia="es-DO"/>
            </w:rPr>
          </w:pPr>
          <w:hyperlink w:anchor="_Toc409432876" w:history="1">
            <w:r w:rsidR="004A309A" w:rsidRPr="009D1878">
              <w:rPr>
                <w:rStyle w:val="Hipervnculo"/>
                <w:noProof/>
              </w:rPr>
              <w:t>Notas al Profesor</w:t>
            </w:r>
            <w:r w:rsidR="004A309A">
              <w:rPr>
                <w:noProof/>
                <w:webHidden/>
              </w:rPr>
              <w:tab/>
            </w:r>
            <w:r w:rsidR="004A309A">
              <w:rPr>
                <w:noProof/>
                <w:webHidden/>
              </w:rPr>
              <w:fldChar w:fldCharType="begin"/>
            </w:r>
            <w:r w:rsidR="004A309A">
              <w:rPr>
                <w:noProof/>
                <w:webHidden/>
              </w:rPr>
              <w:instrText xml:space="preserve"> PAGEREF _Toc409432876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D4123F">
          <w:pPr>
            <w:pStyle w:val="TDC1"/>
            <w:tabs>
              <w:tab w:val="right" w:leader="dot" w:pos="10790"/>
            </w:tabs>
            <w:rPr>
              <w:rFonts w:asciiTheme="minorHAnsi" w:eastAsiaTheme="minorEastAsia" w:hAnsiTheme="minorHAnsi" w:cstheme="minorBidi"/>
              <w:noProof/>
              <w:lang w:eastAsia="es-DO"/>
            </w:rPr>
          </w:pPr>
          <w:hyperlink w:anchor="_Toc409432877" w:history="1">
            <w:r w:rsidR="004A309A" w:rsidRPr="009D1878">
              <w:rPr>
                <w:rStyle w:val="Hipervnculo"/>
                <w:noProof/>
              </w:rPr>
              <w:t>Conclusiones</w:t>
            </w:r>
            <w:r w:rsidR="004A309A">
              <w:rPr>
                <w:noProof/>
                <w:webHidden/>
              </w:rPr>
              <w:tab/>
            </w:r>
            <w:r w:rsidR="004A309A">
              <w:rPr>
                <w:noProof/>
                <w:webHidden/>
              </w:rPr>
              <w:fldChar w:fldCharType="begin"/>
            </w:r>
            <w:r w:rsidR="004A309A">
              <w:rPr>
                <w:noProof/>
                <w:webHidden/>
              </w:rPr>
              <w:instrText xml:space="preserve"> PAGEREF _Toc409432877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D4123F">
          <w:pPr>
            <w:pStyle w:val="TDC1"/>
            <w:tabs>
              <w:tab w:val="right" w:leader="dot" w:pos="10790"/>
            </w:tabs>
            <w:rPr>
              <w:rFonts w:asciiTheme="minorHAnsi" w:eastAsiaTheme="minorEastAsia" w:hAnsiTheme="minorHAnsi" w:cstheme="minorBidi"/>
              <w:noProof/>
              <w:lang w:eastAsia="es-DO"/>
            </w:rPr>
          </w:pPr>
          <w:hyperlink w:anchor="_Toc409432878" w:history="1">
            <w:r w:rsidR="004A309A" w:rsidRPr="009D1878">
              <w:rPr>
                <w:rStyle w:val="Hipervnculo"/>
                <w:noProof/>
              </w:rPr>
              <w:t>Recomendaciones</w:t>
            </w:r>
            <w:r w:rsidR="004A309A">
              <w:rPr>
                <w:noProof/>
                <w:webHidden/>
              </w:rPr>
              <w:tab/>
            </w:r>
            <w:r w:rsidR="004A309A">
              <w:rPr>
                <w:noProof/>
                <w:webHidden/>
              </w:rPr>
              <w:fldChar w:fldCharType="begin"/>
            </w:r>
            <w:r w:rsidR="004A309A">
              <w:rPr>
                <w:noProof/>
                <w:webHidden/>
              </w:rPr>
              <w:instrText xml:space="preserve"> PAGEREF _Toc409432878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4A309A" w:rsidRDefault="00D4123F">
          <w:pPr>
            <w:pStyle w:val="TDC1"/>
            <w:tabs>
              <w:tab w:val="right" w:leader="dot" w:pos="10790"/>
            </w:tabs>
            <w:rPr>
              <w:rFonts w:asciiTheme="minorHAnsi" w:eastAsiaTheme="minorEastAsia" w:hAnsiTheme="minorHAnsi" w:cstheme="minorBidi"/>
              <w:noProof/>
              <w:lang w:eastAsia="es-DO"/>
            </w:rPr>
          </w:pPr>
          <w:hyperlink w:anchor="_Toc409432879" w:history="1">
            <w:r w:rsidR="004A309A" w:rsidRPr="009D1878">
              <w:rPr>
                <w:rStyle w:val="Hipervnculo"/>
                <w:noProof/>
              </w:rPr>
              <w:t>Referencias Bibliográficas</w:t>
            </w:r>
            <w:r w:rsidR="004A309A">
              <w:rPr>
                <w:noProof/>
                <w:webHidden/>
              </w:rPr>
              <w:tab/>
            </w:r>
            <w:r w:rsidR="004A309A">
              <w:rPr>
                <w:noProof/>
                <w:webHidden/>
              </w:rPr>
              <w:fldChar w:fldCharType="begin"/>
            </w:r>
            <w:r w:rsidR="004A309A">
              <w:rPr>
                <w:noProof/>
                <w:webHidden/>
              </w:rPr>
              <w:instrText xml:space="preserve"> PAGEREF _Toc409432879 \h </w:instrText>
            </w:r>
            <w:r w:rsidR="004A309A">
              <w:rPr>
                <w:noProof/>
                <w:webHidden/>
              </w:rPr>
            </w:r>
            <w:r w:rsidR="004A309A">
              <w:rPr>
                <w:noProof/>
                <w:webHidden/>
              </w:rPr>
              <w:fldChar w:fldCharType="separate"/>
            </w:r>
            <w:r w:rsidR="00891FBA">
              <w:rPr>
                <w:noProof/>
                <w:webHidden/>
              </w:rPr>
              <w:t>1</w:t>
            </w:r>
            <w:r w:rsidR="004A309A">
              <w:rPr>
                <w:noProof/>
                <w:webHidden/>
              </w:rPr>
              <w:fldChar w:fldCharType="end"/>
            </w:r>
          </w:hyperlink>
        </w:p>
        <w:p w:rsidR="00BA3C36" w:rsidRDefault="00BA3C36">
          <w:r>
            <w:rPr>
              <w:b/>
              <w:bCs/>
              <w:lang w:val="es-ES"/>
            </w:rPr>
            <w:fldChar w:fldCharType="end"/>
          </w:r>
        </w:p>
      </w:sdtContent>
    </w:sdt>
    <w:p w:rsidR="00BA3C36" w:rsidRDefault="00BA3C36" w:rsidP="00BA3C36">
      <w:pPr>
        <w:sectPr w:rsidR="00BA3C36" w:rsidSect="00EB39C3">
          <w:headerReference w:type="default" r:id="rId12"/>
          <w:pgSz w:w="12240" w:h="15840"/>
          <w:pgMar w:top="1701" w:right="720" w:bottom="851" w:left="720" w:header="709" w:footer="709" w:gutter="0"/>
          <w:pgNumType w:start="0"/>
          <w:cols w:space="708"/>
          <w:titlePg/>
          <w:docGrid w:linePitch="360"/>
        </w:sectPr>
      </w:pPr>
    </w:p>
    <w:p w:rsidR="00BA3C36" w:rsidRDefault="00BA3C36" w:rsidP="00BA3C36">
      <w:pPr>
        <w:pStyle w:val="Ttulo1"/>
      </w:pPr>
      <w:bookmarkStart w:id="1" w:name="_Toc409432872"/>
      <w:r>
        <w:lastRenderedPageBreak/>
        <w:t>Análisis</w:t>
      </w:r>
      <w:bookmarkEnd w:id="1"/>
    </w:p>
    <w:sdt>
      <w:sdtPr>
        <w:alias w:val="Análisis"/>
        <w:tag w:val="Análisis"/>
        <w:id w:val="-1137634264"/>
        <w:placeholder>
          <w:docPart w:val="6967AA0462A642E08B5744A88F370B1B"/>
        </w:placeholder>
      </w:sdtPr>
      <w:sdtEndPr/>
      <w:sdtContent>
        <w:p w:rsidR="00891FBA" w:rsidRDefault="00F72E2C" w:rsidP="00891FBA">
          <w:r>
            <w:t xml:space="preserve">Para </w:t>
          </w:r>
          <w:r w:rsidR="00EA2D90">
            <w:t xml:space="preserve">la segunda entrega de </w:t>
          </w:r>
          <w:r w:rsidR="00F6655E">
            <w:t xml:space="preserve">TCircus </w:t>
          </w:r>
          <w:r w:rsidR="00891FBA">
            <w:t>2015 nuestro prop</w:t>
          </w:r>
          <w:r w:rsidR="00F6655E">
            <w:t xml:space="preserve">ósito es crear un juego con un personaje </w:t>
          </w:r>
          <w:r w:rsidR="00891FBA">
            <w:t xml:space="preserve">que se desplaza por un escenario </w:t>
          </w:r>
          <w:r w:rsidR="00F6655E">
            <w:t>en distintas condiciones, superando los obstáculos que se le presente</w:t>
          </w:r>
          <w:r w:rsidR="00820F6A">
            <w:t>n</w:t>
          </w:r>
          <w:r w:rsidR="00F6655E">
            <w:t xml:space="preserve"> en su camino.</w:t>
          </w:r>
        </w:p>
        <w:p w:rsidR="00EA2D90" w:rsidRDefault="001C7A6F" w:rsidP="00891FBA">
          <w:r>
            <w:t>Para este proyecto se hará uso de cierto tipo de fórmulas para ge</w:t>
          </w:r>
          <w:r w:rsidR="00F6655E">
            <w:t xml:space="preserve">nerar movimientos deseamos. Donde se pueden mencionar el movimiento rectilínea uniforme, el cual se </w:t>
          </w:r>
          <w:r w:rsidR="00820F6A">
            <w:t>implementó</w:t>
          </w:r>
          <w:r w:rsidR="00F6655E">
            <w:t xml:space="preserve"> en el movimiento constante del personaje; también el movimiento rectilíneo uniformemente variado, el cual se implementa presionando una tecla que cambia la velocidad del personaje</w:t>
          </w:r>
          <w:r w:rsidR="00820F6A">
            <w:t xml:space="preserve">; otro que se puede mencionar es el movimiento parabólico, el cual se implemente en los saltos del personaje. </w:t>
          </w:r>
        </w:p>
        <w:p w:rsidR="001C7A6F" w:rsidRDefault="001C7A6F" w:rsidP="00891FBA">
          <w:r>
            <w:t xml:space="preserve">En </w:t>
          </w:r>
          <w:r w:rsidR="000F489E">
            <w:t>esta</w:t>
          </w:r>
          <w:r>
            <w:t xml:space="preserve"> </w:t>
          </w:r>
          <w:r w:rsidR="00820F6A">
            <w:t>primera</w:t>
          </w:r>
          <w:r>
            <w:t xml:space="preserve"> entrega existen varios niveles como son </w:t>
          </w:r>
          <w:r w:rsidR="00820F6A">
            <w:t>fácil</w:t>
          </w:r>
          <w:r>
            <w:t xml:space="preserve">, </w:t>
          </w:r>
          <w:r w:rsidR="00820F6A">
            <w:t>medio y difícil</w:t>
          </w:r>
          <w:r>
            <w:t>. Una breve explicación de cada uno es:</w:t>
          </w:r>
        </w:p>
        <w:p w:rsidR="00820F6A" w:rsidRDefault="00820F6A" w:rsidP="00122FB3">
          <w:pPr>
            <w:pStyle w:val="Prrafodelista"/>
            <w:numPr>
              <w:ilvl w:val="0"/>
              <w:numId w:val="2"/>
            </w:numPr>
          </w:pPr>
          <w:r>
            <w:t>Fácil</w:t>
          </w:r>
          <w:r w:rsidR="001C7A6F">
            <w:t xml:space="preserve">: </w:t>
          </w:r>
          <w:r>
            <w:t>Los obstáculos se encuentran con una distancia manejable entre sí.</w:t>
          </w:r>
        </w:p>
        <w:p w:rsidR="00820F6A" w:rsidRDefault="00820F6A" w:rsidP="001C7A6F">
          <w:pPr>
            <w:pStyle w:val="Prrafodelista"/>
            <w:numPr>
              <w:ilvl w:val="0"/>
              <w:numId w:val="2"/>
            </w:numPr>
          </w:pPr>
          <w:r>
            <w:t>Medio: En este nivel todo sucede más rápido, ya que cada cierto tiempo la velocidad aumenta.</w:t>
          </w:r>
        </w:p>
        <w:p w:rsidR="001C7A6F" w:rsidRDefault="00820F6A" w:rsidP="001C7A6F">
          <w:pPr>
            <w:pStyle w:val="Prrafodelista"/>
            <w:numPr>
              <w:ilvl w:val="0"/>
              <w:numId w:val="2"/>
            </w:numPr>
          </w:pPr>
          <w:r>
            <w:t>Difícil: Los obstáculos esta con menos distancia de separación y la velocidad es bastante alta, prácticamente un modo que muy pocas personas pueden lograr ganar.</w:t>
          </w:r>
        </w:p>
        <w:p w:rsidR="00313FB2" w:rsidRPr="0065790E" w:rsidRDefault="000F489E" w:rsidP="00313FB2">
          <w:r>
            <w:t xml:space="preserve">Para esta </w:t>
          </w:r>
          <w:r w:rsidR="00EA2D90">
            <w:t>segunda</w:t>
          </w:r>
          <w:r>
            <w:t xml:space="preserve"> parte </w:t>
          </w:r>
          <w:r w:rsidR="00820F6A">
            <w:t>también existen varios niveles, la cual nosotros llamamos distintos escenarios, que de igual manera cada uno tiene su relativa dificultad</w:t>
          </w:r>
          <w:r w:rsidR="00EA2D90">
            <w:t xml:space="preserve">; estos son la cuerda floja que consiste en superar varios obstáculos  en una cuerda floja y el salto de trampolines el cual debe saltar del lomo de un </w:t>
          </w:r>
          <w:proofErr w:type="spellStart"/>
          <w:r w:rsidR="00EA2D90">
            <w:t>leon</w:t>
          </w:r>
          <w:proofErr w:type="spellEnd"/>
          <w:r w:rsidR="00EA2D90">
            <w:t xml:space="preserve"> para saltar en un trampolín y luego volver al león</w:t>
          </w:r>
          <w:r>
            <w:t xml:space="preserve"> Por </w:t>
          </w:r>
          <w:r w:rsidR="00313FB2">
            <w:t>ultimo este juego poseerá sus funcionalidades</w:t>
          </w:r>
          <w:r w:rsidR="00313FB2" w:rsidRPr="0065790E">
            <w:t xml:space="preserve"> en una pantalla general el cual sea amigable con el controlador del mismo software y</w:t>
          </w:r>
          <w:r w:rsidR="00313FB2">
            <w:t xml:space="preserve"> este pueda</w:t>
          </w:r>
          <w:r w:rsidR="00313FB2" w:rsidRPr="0065790E">
            <w:t xml:space="preserve"> acceder a las distintas funcionalidades </w:t>
          </w:r>
          <w:r w:rsidR="00313FB2">
            <w:t>de dicho juego.</w:t>
          </w:r>
        </w:p>
        <w:p w:rsidR="00BA3C36" w:rsidRPr="001D46AC" w:rsidRDefault="00D4123F" w:rsidP="00891FBA">
          <w:pPr>
            <w:rPr>
              <w:color w:val="808080"/>
            </w:rPr>
          </w:pPr>
        </w:p>
      </w:sdtContent>
    </w:sdt>
    <w:p w:rsidR="00EA2D90" w:rsidRDefault="00EA2D90" w:rsidP="00BA3C36"/>
    <w:p w:rsidR="00EA2D90" w:rsidRDefault="00EA2D90" w:rsidP="00BA3C36"/>
    <w:p w:rsidR="00EA2D90" w:rsidRDefault="00EA2D90" w:rsidP="00BA3C36"/>
    <w:p w:rsidR="00BA3C36" w:rsidRDefault="00BA3C36" w:rsidP="00BA3C36">
      <w:r>
        <w:br w:type="page"/>
      </w:r>
    </w:p>
    <w:p w:rsidR="00BA3C36" w:rsidRDefault="007A3798" w:rsidP="00EF48AA">
      <w:pPr>
        <w:pStyle w:val="Ttulo1"/>
      </w:pPr>
      <w:bookmarkStart w:id="2" w:name="_Toc409432873"/>
      <w:r>
        <w:lastRenderedPageBreak/>
        <w:t>Cuerpo del Informe</w:t>
      </w:r>
      <w:bookmarkEnd w:id="2"/>
    </w:p>
    <w:sdt>
      <w:sdtPr>
        <w:alias w:val="Diseño"/>
        <w:tag w:val="Diseño"/>
        <w:id w:val="-2123360990"/>
        <w:placeholder>
          <w:docPart w:val="24C1E40A85B04ABC814DF6DB5A160605"/>
        </w:placeholder>
      </w:sdtPr>
      <w:sdtEndPr/>
      <w:sdtContent>
        <w:p w:rsidR="00C070F8" w:rsidRDefault="00820F6A" w:rsidP="00C070F8">
          <w:r>
            <w:t xml:space="preserve">El desarrollo de un juego TCircus </w:t>
          </w:r>
          <w:r w:rsidR="00C070F8">
            <w:t>es una herramienta que creara una nueva forma de entretenimiento para sus usuarios.</w:t>
          </w:r>
        </w:p>
        <w:p w:rsidR="00C070F8" w:rsidRPr="00A872DB" w:rsidRDefault="00C070F8" w:rsidP="00C070F8">
          <w:r>
            <w:t xml:space="preserve">La creación de dicho juego se basa en la clásica forma de divide y vencerás, separando cada uno de los elementos en estratos  y dándoles sus respectivos valores de prioridad e importancia para así trabajar por separado en cada </w:t>
          </w:r>
          <w:r w:rsidRPr="00A872DB">
            <w:t>uno de los estratos, y al final crear una nuevo juego que le guste a los usuarios.</w:t>
          </w:r>
        </w:p>
        <w:p w:rsidR="00D36857" w:rsidRDefault="00C070F8" w:rsidP="00C070F8">
          <w:r w:rsidRPr="00A872DB">
            <w:t>Las relaciones de las clases creadas para el</w:t>
          </w:r>
          <w:r w:rsidR="00A872DB" w:rsidRPr="00A872DB">
            <w:t xml:space="preserve"> proyecto han sido plasmadas en un diagrama</w:t>
          </w:r>
          <w:r w:rsidRPr="00A872DB">
            <w:t xml:space="preserve"> de </w:t>
          </w:r>
          <w:r w:rsidR="00A872DB" w:rsidRPr="00A872DB">
            <w:t>clases UML, en el cual</w:t>
          </w:r>
          <w:r w:rsidRPr="00A872DB">
            <w:t xml:space="preserve"> se puede ver cuáles son las dependencias de cada uno de los objetos y clases desarrolladas para poder enfrentar a nuestro problema y llegar a una solución eficaz.</w:t>
          </w:r>
        </w:p>
      </w:sdtContent>
    </w:sdt>
    <w:p w:rsidR="00D36857" w:rsidRDefault="00D36857"/>
    <w:p w:rsidR="00EA2D90" w:rsidRDefault="00EA2D90"/>
    <w:p w:rsidR="00EA2D90" w:rsidRDefault="00EA2D90"/>
    <w:p w:rsidR="00EA2D90" w:rsidRDefault="00EA2D9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324pt">
            <v:imagedata r:id="rId13" o:title="Clases"/>
          </v:shape>
        </w:pict>
      </w:r>
    </w:p>
    <w:p w:rsidR="00EA2D90" w:rsidRDefault="00EA2D90"/>
    <w:p w:rsidR="00EA2D90" w:rsidRDefault="00EA2D90">
      <w:r>
        <w:lastRenderedPageBreak/>
        <w:pict>
          <v:shape id="_x0000_i1026" type="#_x0000_t75" style="width:452.1pt;height:680.65pt">
            <v:imagedata r:id="rId14" o:title="MaquinaEstados-Personaje"/>
          </v:shape>
        </w:pict>
      </w:r>
    </w:p>
    <w:p w:rsidR="00EA2D90" w:rsidRDefault="00EA2D90"/>
    <w:p w:rsidR="00EA2D90" w:rsidRDefault="00EA2D90">
      <w:r>
        <w:pict>
          <v:shape id="_x0000_i1028" type="#_x0000_t75" style="width:472.2pt;height:249.5pt">
            <v:imagedata r:id="rId15" o:title="CasoUso-SeleccionarDifiActu"/>
          </v:shape>
        </w:pict>
      </w:r>
    </w:p>
    <w:p w:rsidR="00EA2D90" w:rsidRDefault="00EA2D90">
      <w:r>
        <w:lastRenderedPageBreak/>
        <w:pict>
          <v:shape id="_x0000_i1030" type="#_x0000_t75" style="width:540pt;height:344.95pt">
            <v:imagedata r:id="rId16" o:title="Actividad-MoverFondo"/>
          </v:shape>
        </w:pict>
      </w:r>
      <w:r>
        <w:pict>
          <v:shape id="_x0000_i1027" type="#_x0000_t75" style="width:452.95pt;height:254.5pt">
            <v:imagedata r:id="rId17" o:title="Secuencia-Juego"/>
          </v:shape>
        </w:pict>
      </w:r>
    </w:p>
    <w:p w:rsidR="00EA2D90" w:rsidRDefault="00EA2D90"/>
    <w:p w:rsidR="00EA2D90" w:rsidRDefault="00EA2D90"/>
    <w:p w:rsidR="00EA2D90" w:rsidRDefault="00EA2D90"/>
    <w:p w:rsidR="00EA2D90" w:rsidRDefault="00EA2D90">
      <w:r>
        <w:lastRenderedPageBreak/>
        <w:pict>
          <v:shape id="_x0000_i1036" type="#_x0000_t75" style="width:234.4pt;height:248.65pt">
            <v:imagedata r:id="rId18" o:title="Actividad-ActualizarMensajeUI"/>
          </v:shape>
        </w:pict>
      </w:r>
      <w:r>
        <w:pict>
          <v:shape id="_x0000_i1035" type="#_x0000_t75" style="width:334.9pt;height:245.3pt">
            <v:imagedata r:id="rId19" o:title="Actividad-CerrarCirco"/>
          </v:shape>
        </w:pict>
      </w:r>
      <w:r>
        <w:lastRenderedPageBreak/>
        <w:pict>
          <v:shape id="_x0000_i1034" type="#_x0000_t75" style="width:442.9pt;height:389.3pt">
            <v:imagedata r:id="rId20" o:title="Actividad-ColisionarRuedas"/>
          </v:shape>
        </w:pict>
      </w:r>
      <w:r>
        <w:lastRenderedPageBreak/>
        <w:pict>
          <v:shape id="_x0000_i1029" type="#_x0000_t75" style="width:500.65pt;height:298.9pt">
            <v:imagedata r:id="rId21" o:title="Actividad-SeleccionarDificultad"/>
          </v:shape>
        </w:pict>
      </w:r>
    </w:p>
    <w:p w:rsidR="00EA2D90" w:rsidRDefault="00EA2D90">
      <w:r>
        <w:lastRenderedPageBreak/>
        <w:pict>
          <v:shape id="_x0000_i1033" type="#_x0000_t75" style="width:491.45pt;height:532.45pt">
            <v:imagedata r:id="rId22" o:title="Actividad-DesplazarRuedas"/>
          </v:shape>
        </w:pict>
      </w:r>
    </w:p>
    <w:p w:rsidR="00EA2D90" w:rsidRDefault="00EA2D90">
      <w:r>
        <w:lastRenderedPageBreak/>
        <w:pict>
          <v:shape id="_x0000_i1031" type="#_x0000_t75" style="width:540pt;height:369.2pt">
            <v:imagedata r:id="rId23" o:title="Actividad-MainMenu_MoverCamara"/>
          </v:shape>
        </w:pict>
      </w:r>
    </w:p>
    <w:p w:rsidR="00EA2D90" w:rsidRDefault="00EA2D90"/>
    <w:p w:rsidR="00EA2D90" w:rsidRDefault="00EA2D90"/>
    <w:p w:rsidR="00EA2D90" w:rsidRDefault="00EA2D90"/>
    <w:p w:rsidR="00EA2D90" w:rsidRDefault="00EA2D90">
      <w:r>
        <w:pict>
          <v:shape id="_x0000_i1032" type="#_x0000_t75" style="width:509.85pt;height:151.55pt">
            <v:imagedata r:id="rId24" o:title="Actividad-LevantarTelon"/>
          </v:shape>
        </w:pict>
      </w:r>
    </w:p>
    <w:p w:rsidR="00EA2D90" w:rsidRDefault="00EA2D90"/>
    <w:p w:rsidR="00EA2D90" w:rsidRDefault="00EA2D90"/>
    <w:p w:rsidR="00EA2D90" w:rsidRDefault="00EA2D90"/>
    <w:p w:rsidR="00EA2D90" w:rsidRDefault="00EA2D90"/>
    <w:p w:rsidR="00EF48AA" w:rsidRDefault="00D36857" w:rsidP="00D36857">
      <w:pPr>
        <w:pStyle w:val="Ttulo1"/>
      </w:pPr>
      <w:bookmarkStart w:id="3" w:name="_Toc409432874"/>
      <w:r>
        <w:t>Código Fuente</w:t>
      </w:r>
      <w:bookmarkEnd w:id="3"/>
    </w:p>
    <w:sdt>
      <w:sdtPr>
        <w:alias w:val="Código Fuente"/>
        <w:tag w:val="Código Fuente"/>
        <w:id w:val="1203750604"/>
        <w:placeholder>
          <w:docPart w:val="8D545CE271A14E9FBCF25BD77D717508"/>
        </w:placeholder>
      </w:sdtPr>
      <w:sdtEndPr/>
      <w:sdtContent>
        <w:p w:rsidR="00D36857" w:rsidRDefault="00C070F8" w:rsidP="00D36857">
          <w:r>
            <w:t>No aplica en esta ocasión.</w:t>
          </w:r>
        </w:p>
      </w:sdtContent>
    </w:sdt>
    <w:p w:rsidR="00D36857" w:rsidRDefault="00D36857">
      <w:r>
        <w:br w:type="page"/>
      </w:r>
    </w:p>
    <w:p w:rsidR="00D36857" w:rsidRDefault="008213F4" w:rsidP="008213F4">
      <w:pPr>
        <w:pStyle w:val="Ttulo1"/>
      </w:pPr>
      <w:bookmarkStart w:id="4" w:name="_Toc409432875"/>
      <w:r>
        <w:lastRenderedPageBreak/>
        <w:t>Condiciones de Error</w:t>
      </w:r>
      <w:bookmarkEnd w:id="4"/>
    </w:p>
    <w:sdt>
      <w:sdtPr>
        <w:alias w:val="Condiciones de Error"/>
        <w:tag w:val="Condiciones de Error"/>
        <w:id w:val="-1674637988"/>
        <w:placeholder>
          <w:docPart w:val="96204B403DB54B589D483898F2BEC3AC"/>
        </w:placeholder>
      </w:sdtPr>
      <w:sdtEndPr/>
      <w:sdtContent>
        <w:p w:rsidR="00B24BE2" w:rsidRDefault="00C070F8" w:rsidP="00C070F8">
          <w:r>
            <w:t>No existen condiciones de error.</w:t>
          </w:r>
        </w:p>
      </w:sdtContent>
    </w:sdt>
    <w:p w:rsidR="00B24BE2" w:rsidRDefault="00B24BE2" w:rsidP="00B24BE2">
      <w:r>
        <w:br w:type="page"/>
      </w:r>
    </w:p>
    <w:p w:rsidR="008213F4" w:rsidRDefault="004A309A" w:rsidP="00B24BE2">
      <w:pPr>
        <w:pStyle w:val="Ttulo1"/>
      </w:pPr>
      <w:bookmarkStart w:id="5" w:name="_Toc409432876"/>
      <w:r>
        <w:lastRenderedPageBreak/>
        <w:t>Notas al Profesor</w:t>
      </w:r>
      <w:bookmarkEnd w:id="5"/>
    </w:p>
    <w:sdt>
      <w:sdtPr>
        <w:alias w:val="Notas al Profesor"/>
        <w:tag w:val="Notas al Profesor"/>
        <w:id w:val="1820616139"/>
        <w:placeholder>
          <w:docPart w:val="CD3D694789CC47548DE22096077C4917"/>
        </w:placeholder>
      </w:sdtPr>
      <w:sdtEndPr/>
      <w:sdtContent>
        <w:p w:rsidR="003720CD" w:rsidRDefault="00C070F8" w:rsidP="00C070F8">
          <w:r>
            <w:t>Juego sujeto a modificaciones en segunda entrega.</w:t>
          </w:r>
        </w:p>
      </w:sdtContent>
    </w:sdt>
    <w:p w:rsidR="003720CD" w:rsidRDefault="003720CD" w:rsidP="003720CD">
      <w:r>
        <w:br w:type="page"/>
      </w:r>
    </w:p>
    <w:p w:rsidR="00B24BE2" w:rsidRDefault="004A309A" w:rsidP="003720CD">
      <w:pPr>
        <w:pStyle w:val="Ttulo1"/>
      </w:pPr>
      <w:bookmarkStart w:id="6" w:name="_Toc409432877"/>
      <w:r>
        <w:lastRenderedPageBreak/>
        <w:t>Conclusiones</w:t>
      </w:r>
      <w:bookmarkEnd w:id="6"/>
    </w:p>
    <w:p w:rsidR="00820F6A" w:rsidRDefault="00C070F8" w:rsidP="00C070F8">
      <w:r>
        <w:t xml:space="preserve">Dentro de los objetivos planteados para esta entrega se puede apreciar que cada </w:t>
      </w:r>
      <w:r w:rsidR="00820F6A">
        <w:t>uno fue analizado profundamente, pero por términos de tiempo no pudieron ser llevados</w:t>
      </w:r>
      <w:r>
        <w:t xml:space="preserve"> a la implementación que se debía</w:t>
      </w:r>
      <w:r w:rsidR="00EA2D90">
        <w:t xml:space="preserve"> por falta de tiempo</w:t>
      </w:r>
      <w:bookmarkStart w:id="7" w:name="_GoBack"/>
      <w:bookmarkEnd w:id="7"/>
      <w:r>
        <w:t xml:space="preserve">. </w:t>
      </w:r>
    </w:p>
    <w:p w:rsidR="006D2541" w:rsidRDefault="00C070F8" w:rsidP="00C070F8">
      <w:r>
        <w:t xml:space="preserve">Se utilizaron </w:t>
      </w:r>
      <w:r w:rsidR="000F489E">
        <w:t xml:space="preserve">varias </w:t>
      </w:r>
      <w:r>
        <w:t>técnicas para la eficiencia y agiliza</w:t>
      </w:r>
      <w:r w:rsidR="00893E25">
        <w:t>ción</w:t>
      </w:r>
      <w:r>
        <w:t xml:space="preserve"> </w:t>
      </w:r>
      <w:r w:rsidR="00893E25">
        <w:t>d</w:t>
      </w:r>
      <w:r>
        <w:t xml:space="preserve">el desarrollo de la aplicación. </w:t>
      </w:r>
      <w:r w:rsidR="000F489E">
        <w:t>Una de ellas</w:t>
      </w:r>
      <w:r>
        <w:t xml:space="preserve"> fue dividir los problemas en varios más pequeños e irlos asociando uno con el otro</w:t>
      </w:r>
      <w:r w:rsidR="006D2541">
        <w:t>, donde vivimos ciertas incoherencias ya que cada miembro pensaba una manera distinta en cómo solucionar el problema, la cual nos permitió no solo tener una opción sino que varias opciones e incluso implementar más de una opción a la vez</w:t>
      </w:r>
      <w:r>
        <w:t xml:space="preserve">. Esta parte </w:t>
      </w:r>
      <w:r w:rsidR="006D2541">
        <w:t>nos ayudó a aprender como programadores e incluso a vivir experiencias que en un futuro tendremos.</w:t>
      </w:r>
    </w:p>
    <w:p w:rsidR="00C070F8" w:rsidRDefault="00C070F8" w:rsidP="00C070F8">
      <w:r>
        <w:t xml:space="preserve">Mientas que </w:t>
      </w:r>
      <w:r w:rsidR="000F489E">
        <w:t xml:space="preserve">otra </w:t>
      </w:r>
      <w:r>
        <w:t xml:space="preserve"> fue la implementación de programación por pares (pair programing), con un “piloto” programando y un “copiloto” dando indicaciones y verificando que siempre siguiéramos el diagrama de clases UML que nos planteamos para resolve</w:t>
      </w:r>
      <w:r w:rsidR="00C25E20">
        <w:t>r el problema, cada ciertos laps</w:t>
      </w:r>
      <w:r>
        <w:t>os de tiempo fuimos intercambiando nuestros puestos, para así cada quien hacer de su parte en cada ámbito. También por momentos dialogamos sobre problema</w:t>
      </w:r>
      <w:r w:rsidR="00F30230">
        <w:t>s particulares</w:t>
      </w:r>
      <w:r>
        <w:t xml:space="preserve"> en </w:t>
      </w:r>
      <w:r w:rsidR="00F30230">
        <w:t>los</w:t>
      </w:r>
      <w:r>
        <w:t xml:space="preserve"> que trabajáramos en ese instante</w:t>
      </w:r>
      <w:r w:rsidR="001D0EBD">
        <w:t>,</w:t>
      </w:r>
      <w:r>
        <w:t xml:space="preserve"> para ver cuál era la mejor y más eficiente forma de implementar en el sistema la solución de dicho problema.</w:t>
      </w:r>
    </w:p>
    <w:p w:rsidR="000F489E" w:rsidRDefault="000F489E" w:rsidP="00C070F8">
      <w:r>
        <w:t>Por último se implementó la herramienta llamada GitHub</w:t>
      </w:r>
      <w:r w:rsidR="00A872DB">
        <w:t>, y en el caso de esta tercera entrega utilizamos ramas para poder trabajar simultáneamente. Esta herramienta nos ayudó bastante</w:t>
      </w:r>
      <w:r>
        <w:t>, ya que en sesiones en las que el equipo no estaba reunido cada uno trabajo en partes asignadas y el otro podía ver estos cambios casi de inmediato e incluso hacer modificaciones a esta misma parte para perfeccionar la misma.</w:t>
      </w:r>
    </w:p>
    <w:p w:rsidR="004A309A" w:rsidRPr="00A872DB" w:rsidRDefault="004A309A">
      <w:r>
        <w:br w:type="page"/>
      </w:r>
    </w:p>
    <w:p w:rsidR="004A309A" w:rsidRDefault="004A309A" w:rsidP="004A309A">
      <w:pPr>
        <w:pStyle w:val="Ttulo1"/>
      </w:pPr>
      <w:bookmarkStart w:id="8" w:name="_Toc409432878"/>
      <w:r>
        <w:lastRenderedPageBreak/>
        <w:t>Recomendaciones</w:t>
      </w:r>
      <w:bookmarkEnd w:id="8"/>
    </w:p>
    <w:sdt>
      <w:sdtPr>
        <w:alias w:val="Recomendaciones"/>
        <w:tag w:val="Recomendaciones"/>
        <w:id w:val="117728362"/>
        <w:placeholder>
          <w:docPart w:val="47C2C6754179437080540F95732A5D69"/>
        </w:placeholder>
      </w:sdtPr>
      <w:sdtEndPr/>
      <w:sdtContent>
        <w:p w:rsidR="004A309A" w:rsidRDefault="00336EC1" w:rsidP="004A309A">
          <w:r>
            <w:t xml:space="preserve">No hay ninguna recomendación que </w:t>
          </w:r>
          <w:r w:rsidR="007B0A99">
            <w:t>apuntar</w:t>
          </w:r>
          <w:r>
            <w:t>.</w:t>
          </w:r>
        </w:p>
      </w:sdtContent>
    </w:sdt>
    <w:p w:rsidR="004A309A" w:rsidRDefault="004A309A">
      <w:r>
        <w:br w:type="page"/>
      </w:r>
    </w:p>
    <w:p w:rsidR="004A309A" w:rsidRDefault="004A309A" w:rsidP="004A309A">
      <w:pPr>
        <w:pStyle w:val="Ttulo1"/>
      </w:pPr>
      <w:bookmarkStart w:id="9" w:name="_Toc409432879"/>
      <w:r>
        <w:lastRenderedPageBreak/>
        <w:t>Referencias Bibliográficas</w:t>
      </w:r>
      <w:bookmarkEnd w:id="9"/>
    </w:p>
    <w:sdt>
      <w:sdtPr>
        <w:alias w:val="Reerencias Bibliográficas"/>
        <w:tag w:val="Reerencias Bibliográficas"/>
        <w:id w:val="-383713063"/>
        <w:placeholder>
          <w:docPart w:val="E2A1C5DF3301453C9CDE00343BA7CF59"/>
        </w:placeholder>
      </w:sdtPr>
      <w:sdtEndPr/>
      <w:sdtContent>
        <w:p w:rsidR="004A309A" w:rsidRPr="004A309A" w:rsidRDefault="00D4123F" w:rsidP="004A309A">
          <w:pPr>
            <w:rPr>
              <w:color w:val="808080"/>
            </w:rPr>
          </w:pPr>
          <w:hyperlink r:id="rId25" w:history="1">
            <w:r w:rsidR="00572748" w:rsidRPr="00A93059">
              <w:rPr>
                <w:rStyle w:val="Hipervnculo"/>
              </w:rPr>
              <w:t>http://docs.unity3d.com/es/current/Manual/UnityManualRestructured.html</w:t>
            </w:r>
          </w:hyperlink>
          <w:r w:rsidR="00572748">
            <w:t xml:space="preserve"> - Documentación de Unity.</w:t>
          </w:r>
        </w:p>
      </w:sdtContent>
    </w:sdt>
    <w:p w:rsidR="003720CD" w:rsidRPr="004A309A" w:rsidRDefault="003720CD" w:rsidP="004A309A">
      <w:pPr>
        <w:rPr>
          <w:color w:val="808080"/>
        </w:rPr>
      </w:pPr>
    </w:p>
    <w:sectPr w:rsidR="003720CD" w:rsidRPr="004A309A" w:rsidSect="00D36857">
      <w:headerReference w:type="default" r:id="rId26"/>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23F" w:rsidRDefault="00D4123F" w:rsidP="00870540">
      <w:pPr>
        <w:spacing w:after="0" w:line="240" w:lineRule="auto"/>
      </w:pPr>
      <w:r>
        <w:separator/>
      </w:r>
    </w:p>
  </w:endnote>
  <w:endnote w:type="continuationSeparator" w:id="0">
    <w:p w:rsidR="00D4123F" w:rsidRDefault="00D4123F"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23F" w:rsidRDefault="00D4123F" w:rsidP="00870540">
      <w:pPr>
        <w:spacing w:after="0" w:line="240" w:lineRule="auto"/>
      </w:pPr>
      <w:r>
        <w:separator/>
      </w:r>
    </w:p>
  </w:footnote>
  <w:footnote w:type="continuationSeparator" w:id="0">
    <w:p w:rsidR="00D4123F" w:rsidRDefault="00D4123F" w:rsidP="008705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noProof/>
        <w:lang w:eastAsia="es-DO"/>
      </w:rPr>
      <w:drawing>
        <wp:anchor distT="0" distB="0" distL="114300" distR="114300" simplePos="0" relativeHeight="251657216" behindDoc="0" locked="0" layoutInCell="1" allowOverlap="1" wp14:anchorId="79A8541B" wp14:editId="49AF7663">
          <wp:simplePos x="0" y="0"/>
          <wp:positionH relativeFrom="column">
            <wp:posOffset>-266700</wp:posOffset>
          </wp:positionH>
          <wp:positionV relativeFrom="paragraph">
            <wp:posOffset>-5080</wp:posOffset>
          </wp:positionV>
          <wp:extent cx="590550" cy="5905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Textoennegrita"/>
      </w:rPr>
      <w:t>PONTIFICIA UNIVERSIDAD CATÓLICA MADRE Y MAESTRA – PUCMM</w:t>
    </w:r>
    <w:r>
      <w:rPr>
        <w:rStyle w:val="Textoennegrita"/>
      </w:rPr>
      <w:br/>
    </w:r>
    <w:r>
      <w:rPr>
        <w:rStyle w:val="Textoennegrita"/>
      </w:rPr>
      <w:tab/>
      <w:t>FACULTAD DE CIENCIAS DE LAS INGENIERÍAS</w:t>
    </w:r>
  </w:p>
  <w:p w:rsidR="008B7680" w:rsidRDefault="008B7680" w:rsidP="007F7126">
    <w:pPr>
      <w:pStyle w:val="Encabezado"/>
      <w:tabs>
        <w:tab w:val="left" w:pos="567"/>
      </w:tabs>
      <w:rPr>
        <w:rStyle w:val="Textoennegrita"/>
      </w:rPr>
    </w:pPr>
    <w:r>
      <w:rPr>
        <w:rStyle w:val="Textoennegrita"/>
      </w:rPr>
      <w:tab/>
      <w:t>Departamento de Ingeniería en Sistemas y Computación – ISC</w:t>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1312" behindDoc="0" locked="0" layoutInCell="1" allowOverlap="1" wp14:anchorId="6B5D8110" wp14:editId="7D2D3F7D">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26156083" id="2 Conector recto"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2.1pt" to="549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" strokecolor="#bc4542 [3045]"/>
          </w:pict>
        </mc:Fallback>
      </mc:AlternateContent>
    </w:r>
    <w:r>
      <w:rPr>
        <w:rStyle w:val="Textoennegrita"/>
      </w:rPr>
      <w:tab/>
      <w:t xml:space="preserve">Asignatura: </w:t>
    </w:r>
    <w:sdt>
      <w:sdtPr>
        <w:rPr>
          <w:rStyle w:val="Textoennegrita"/>
        </w:rPr>
        <w:alias w:val="Subject"/>
        <w:tag w:val=""/>
        <w:id w:val="1643775113"/>
        <w:placeholder>
          <w:docPart w:val="46BF15A0D1E04E2BA630DBA7AB5E893E"/>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680" w:rsidRDefault="008B7680" w:rsidP="007F7126">
    <w:pPr>
      <w:pStyle w:val="Encabezado"/>
      <w:tabs>
        <w:tab w:val="left" w:pos="567"/>
      </w:tabs>
      <w:rPr>
        <w:rStyle w:val="Textoennegrita"/>
      </w:rPr>
    </w:pPr>
    <w:r>
      <w:rPr>
        <w:rStyle w:val="Textoennegrita"/>
      </w:rPr>
      <w:t xml:space="preserve">Asignatura: </w:t>
    </w:r>
    <w:sdt>
      <w:sdtPr>
        <w:rPr>
          <w:rStyle w:val="Textoennegrita"/>
        </w:rPr>
        <w:alias w:val="Subject"/>
        <w:tag w:val=""/>
        <w:id w:val="-2022385693"/>
        <w:placeholder>
          <w:docPart w:val="26DF07160D374572B9A91009252AE5FD"/>
        </w:placeholder>
        <w:dataBinding w:prefixMappings="xmlns:ns0='http://purl.org/dc/elements/1.1/' xmlns:ns1='http://schemas.openxmlformats.org/package/2006/metadata/core-properties' " w:xpath="/ns1:coreProperties[1]/ns0:subject[1]" w:storeItemID="{6C3C8BC8-F283-45AE-878A-BAB7291924A1}"/>
        <w:text/>
      </w:sdtPr>
      <w:sdtEndPr>
        <w:rPr>
          <w:rStyle w:val="Textoennegrita"/>
        </w:rPr>
      </w:sdtEndPr>
      <w:sdtContent>
        <w:r w:rsidR="006F7060">
          <w:rPr>
            <w:rStyle w:val="Textoennegrita"/>
          </w:rPr>
          <w:t>ST-ISC210-T-001 Programación Aplicada</w:t>
        </w:r>
      </w:sdtContent>
    </w:sdt>
    <w:r>
      <w:rPr>
        <w:rStyle w:val="Textoennegrita"/>
      </w:rPr>
      <w:tab/>
    </w:r>
    <w:r>
      <w:rPr>
        <w:rStyle w:val="Textoennegrita"/>
      </w:rPr>
      <w:tab/>
      <w:t xml:space="preserve">Pág. </w:t>
    </w:r>
    <w:r>
      <w:rPr>
        <w:rStyle w:val="Textoennegrita"/>
      </w:rPr>
      <w:fldChar w:fldCharType="begin"/>
    </w:r>
    <w:r>
      <w:rPr>
        <w:rStyle w:val="Textoennegrita"/>
      </w:rPr>
      <w:instrText xml:space="preserve"> PAGE  \* Arabic  \* MERGEFORMAT </w:instrText>
    </w:r>
    <w:r>
      <w:rPr>
        <w:rStyle w:val="Textoennegrita"/>
      </w:rPr>
      <w:fldChar w:fldCharType="separate"/>
    </w:r>
    <w:r w:rsidR="00EA2D90">
      <w:rPr>
        <w:rStyle w:val="Textoennegrita"/>
        <w:noProof/>
      </w:rPr>
      <w:t>14</w:t>
    </w:r>
    <w:r>
      <w:rPr>
        <w:rStyle w:val="Textoennegrita"/>
      </w:rPr>
      <w:fldChar w:fldCharType="end"/>
    </w:r>
    <w:r>
      <w:rPr>
        <w:rStyle w:val="Textoennegrita"/>
      </w:rPr>
      <w:t xml:space="preserve"> de </w:t>
    </w:r>
    <w:r>
      <w:rPr>
        <w:rStyle w:val="Textoennegrita"/>
      </w:rPr>
      <w:fldChar w:fldCharType="begin"/>
    </w:r>
    <w:r>
      <w:rPr>
        <w:rStyle w:val="Textoennegrita"/>
      </w:rPr>
      <w:instrText xml:space="preserve"> SECTIONPAGES  \* Arabic  \* MERGEFORMAT </w:instrText>
    </w:r>
    <w:r>
      <w:rPr>
        <w:rStyle w:val="Textoennegrita"/>
      </w:rPr>
      <w:fldChar w:fldCharType="separate"/>
    </w:r>
    <w:r w:rsidR="00EA2D90">
      <w:rPr>
        <w:rStyle w:val="Textoennegrita"/>
        <w:noProof/>
      </w:rPr>
      <w:t>16</w:t>
    </w:r>
    <w:r>
      <w:rPr>
        <w:rStyle w:val="Textoennegrita"/>
      </w:rPr>
      <w:fldChar w:fldCharType="end"/>
    </w:r>
  </w:p>
  <w:p w:rsidR="008B7680" w:rsidRPr="007F7126" w:rsidRDefault="008B7680" w:rsidP="007F7126">
    <w:pPr>
      <w:pStyle w:val="Encabezado"/>
      <w:tabs>
        <w:tab w:val="left" w:pos="567"/>
      </w:tabs>
      <w:rPr>
        <w:rStyle w:val="Textoennegrita"/>
      </w:rPr>
    </w:pPr>
    <w:r>
      <w:rPr>
        <w:b/>
        <w:bCs/>
        <w:noProof/>
        <w:color w:val="943634" w:themeColor="accent2" w:themeShade="BF"/>
        <w:spacing w:val="5"/>
        <w:lang w:eastAsia="es-DO"/>
      </w:rPr>
      <mc:AlternateContent>
        <mc:Choice Requires="wps">
          <w:drawing>
            <wp:anchor distT="0" distB="0" distL="114300" distR="114300" simplePos="0" relativeHeight="251662336" behindDoc="0" locked="0" layoutInCell="1" allowOverlap="1" wp14:anchorId="2B20E19C" wp14:editId="277BF604">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line w14:anchorId="1DE30079"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5pt,13.15pt" to="5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" strokecolor="#bc4542 [3045]"/>
          </w:pict>
        </mc:Fallback>
      </mc:AlternateContent>
    </w:r>
    <w:r>
      <w:rPr>
        <w:rStyle w:val="Textoennegrita"/>
      </w:rPr>
      <w:t xml:space="preserve">Nombre de la Asignación: </w:t>
    </w:r>
    <w:sdt>
      <w:sdtPr>
        <w:rPr>
          <w:rStyle w:val="Textoennegrita"/>
        </w:rPr>
        <w:alias w:val="Título del Trabajo"/>
        <w:tag w:val=""/>
        <w:id w:val="1105459799"/>
        <w:placeholder>
          <w:docPart w:val="1688594D181C42528AB3D7C4E9643D6B"/>
        </w:placeholder>
        <w:dataBinding w:prefixMappings="xmlns:ns0='http://purl.org/dc/elements/1.1/' xmlns:ns1='http://schemas.openxmlformats.org/package/2006/metadata/core-properties' " w:xpath="/ns1:coreProperties[1]/ns0:title[1]" w:storeItemID="{6C3C8BC8-F283-45AE-878A-BAB7291924A1}"/>
        <w:text/>
      </w:sdtPr>
      <w:sdtEndPr>
        <w:rPr>
          <w:rStyle w:val="Textoennegrita"/>
        </w:rPr>
      </w:sdtEndPr>
      <w:sdtContent>
        <w:r w:rsidR="00891FBA">
          <w:rPr>
            <w:rStyle w:val="Textoennegrita"/>
          </w:rPr>
          <w:t>ST-ISC-210-T-001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1429B"/>
    <w:multiLevelType w:val="hybridMultilevel"/>
    <w:tmpl w:val="79C62274"/>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nsid w:val="69912FA1"/>
    <w:multiLevelType w:val="multilevel"/>
    <w:tmpl w:val="F09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formatting="1" w:enforcement="0"/>
  <w:styleLockQFSet/>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FBA"/>
    <w:rsid w:val="000970AE"/>
    <w:rsid w:val="000F13B3"/>
    <w:rsid w:val="000F489E"/>
    <w:rsid w:val="001C7A6F"/>
    <w:rsid w:val="001D0EBD"/>
    <w:rsid w:val="001D46AC"/>
    <w:rsid w:val="001D735B"/>
    <w:rsid w:val="002336AD"/>
    <w:rsid w:val="0023656E"/>
    <w:rsid w:val="002945E9"/>
    <w:rsid w:val="002C6025"/>
    <w:rsid w:val="00313FB2"/>
    <w:rsid w:val="00336EC1"/>
    <w:rsid w:val="00361BFC"/>
    <w:rsid w:val="003720CD"/>
    <w:rsid w:val="004A309A"/>
    <w:rsid w:val="004A7C81"/>
    <w:rsid w:val="004F5509"/>
    <w:rsid w:val="00523D34"/>
    <w:rsid w:val="00572748"/>
    <w:rsid w:val="005B7324"/>
    <w:rsid w:val="005C086C"/>
    <w:rsid w:val="00606FAE"/>
    <w:rsid w:val="006325E3"/>
    <w:rsid w:val="00653711"/>
    <w:rsid w:val="006D2541"/>
    <w:rsid w:val="006F60AE"/>
    <w:rsid w:val="006F7060"/>
    <w:rsid w:val="007A3798"/>
    <w:rsid w:val="007B0A99"/>
    <w:rsid w:val="007F0CC9"/>
    <w:rsid w:val="007F7126"/>
    <w:rsid w:val="00820F6A"/>
    <w:rsid w:val="008213F4"/>
    <w:rsid w:val="00844AF8"/>
    <w:rsid w:val="00870540"/>
    <w:rsid w:val="00891FBA"/>
    <w:rsid w:val="00893E25"/>
    <w:rsid w:val="008B0E17"/>
    <w:rsid w:val="008B7680"/>
    <w:rsid w:val="008C3EA8"/>
    <w:rsid w:val="009205B1"/>
    <w:rsid w:val="00A872DB"/>
    <w:rsid w:val="00AC015C"/>
    <w:rsid w:val="00B24BE2"/>
    <w:rsid w:val="00BA3C36"/>
    <w:rsid w:val="00C070F8"/>
    <w:rsid w:val="00C1522A"/>
    <w:rsid w:val="00C25E20"/>
    <w:rsid w:val="00C84D4C"/>
    <w:rsid w:val="00C8737A"/>
    <w:rsid w:val="00D36857"/>
    <w:rsid w:val="00D4123F"/>
    <w:rsid w:val="00DD3296"/>
    <w:rsid w:val="00E35A7F"/>
    <w:rsid w:val="00E85317"/>
    <w:rsid w:val="00EA2D90"/>
    <w:rsid w:val="00EB39C3"/>
    <w:rsid w:val="00EC6DF3"/>
    <w:rsid w:val="00EF48AA"/>
    <w:rsid w:val="00F30230"/>
    <w:rsid w:val="00F6655E"/>
    <w:rsid w:val="00F72E2C"/>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36F9D3-37CA-4FEB-BCA3-22229584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126"/>
  </w:style>
  <w:style w:type="paragraph" w:styleId="Ttulo1">
    <w:name w:val="heading 1"/>
    <w:basedOn w:val="Normal"/>
    <w:next w:val="Normal"/>
    <w:link w:val="Ttulo1C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7F7126"/>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7F7126"/>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7F7126"/>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7F7126"/>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7F7126"/>
    <w:pPr>
      <w:spacing w:after="120"/>
      <w:jc w:val="center"/>
      <w:outlineLvl w:val="8"/>
    </w:pPr>
    <w:rPr>
      <w:i/>
      <w:iCs/>
      <w:caps/>
      <w:spacing w:val="1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0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0540"/>
    <w:rPr>
      <w:rFonts w:ascii="Arial" w:hAnsi="Arial"/>
    </w:rPr>
  </w:style>
  <w:style w:type="paragraph" w:styleId="Piedepgina">
    <w:name w:val="footer"/>
    <w:basedOn w:val="Normal"/>
    <w:link w:val="PiedepginaCar"/>
    <w:uiPriority w:val="99"/>
    <w:unhideWhenUsed/>
    <w:rsid w:val="00870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0540"/>
    <w:rPr>
      <w:rFonts w:ascii="Arial" w:hAnsi="Arial"/>
    </w:rPr>
  </w:style>
  <w:style w:type="paragraph" w:styleId="Textodeglobo">
    <w:name w:val="Balloon Text"/>
    <w:basedOn w:val="Normal"/>
    <w:link w:val="TextodegloboCar"/>
    <w:uiPriority w:val="99"/>
    <w:semiHidden/>
    <w:unhideWhenUsed/>
    <w:rsid w:val="007F7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7126"/>
    <w:rPr>
      <w:rFonts w:ascii="Tahoma" w:hAnsi="Tahoma" w:cs="Tahoma"/>
      <w:sz w:val="16"/>
      <w:szCs w:val="16"/>
    </w:rPr>
  </w:style>
  <w:style w:type="character" w:customStyle="1" w:styleId="Ttulo1Car">
    <w:name w:val="Título 1 Car"/>
    <w:basedOn w:val="Fuentedeprrafopredeter"/>
    <w:link w:val="Ttulo1"/>
    <w:uiPriority w:val="9"/>
    <w:rsid w:val="00D36857"/>
    <w:rPr>
      <w:caps/>
      <w:color w:val="632423" w:themeColor="accent2" w:themeShade="80"/>
      <w:spacing w:val="20"/>
      <w:sz w:val="28"/>
      <w:szCs w:val="28"/>
    </w:rPr>
  </w:style>
  <w:style w:type="character" w:customStyle="1" w:styleId="Ttulo2Car">
    <w:name w:val="Título 2 Car"/>
    <w:basedOn w:val="Fuentedeprrafopredeter"/>
    <w:link w:val="Ttulo2"/>
    <w:uiPriority w:val="9"/>
    <w:rsid w:val="007F7126"/>
    <w:rPr>
      <w:caps/>
      <w:color w:val="632423" w:themeColor="accent2" w:themeShade="80"/>
      <w:spacing w:val="15"/>
      <w:sz w:val="24"/>
      <w:szCs w:val="24"/>
    </w:rPr>
  </w:style>
  <w:style w:type="character" w:customStyle="1" w:styleId="Ttulo3Car">
    <w:name w:val="Título 3 Car"/>
    <w:basedOn w:val="Fuentedeprrafopredeter"/>
    <w:link w:val="Ttulo3"/>
    <w:uiPriority w:val="9"/>
    <w:semiHidden/>
    <w:rsid w:val="007F7126"/>
    <w:rPr>
      <w:caps/>
      <w:color w:val="622423" w:themeColor="accent2" w:themeShade="7F"/>
      <w:sz w:val="24"/>
      <w:szCs w:val="24"/>
    </w:rPr>
  </w:style>
  <w:style w:type="character" w:customStyle="1" w:styleId="Ttulo4Car">
    <w:name w:val="Título 4 Car"/>
    <w:basedOn w:val="Fuentedeprrafopredeter"/>
    <w:link w:val="Ttulo4"/>
    <w:uiPriority w:val="9"/>
    <w:semiHidden/>
    <w:rsid w:val="007F7126"/>
    <w:rPr>
      <w:caps/>
      <w:color w:val="622423" w:themeColor="accent2" w:themeShade="7F"/>
      <w:spacing w:val="10"/>
    </w:rPr>
  </w:style>
  <w:style w:type="character" w:customStyle="1" w:styleId="Ttulo5Car">
    <w:name w:val="Título 5 Car"/>
    <w:basedOn w:val="Fuentedeprrafopredeter"/>
    <w:link w:val="Ttulo5"/>
    <w:uiPriority w:val="9"/>
    <w:semiHidden/>
    <w:rsid w:val="007F7126"/>
    <w:rPr>
      <w:caps/>
      <w:color w:val="622423" w:themeColor="accent2" w:themeShade="7F"/>
      <w:spacing w:val="10"/>
    </w:rPr>
  </w:style>
  <w:style w:type="character" w:customStyle="1" w:styleId="Ttulo6Car">
    <w:name w:val="Título 6 Car"/>
    <w:basedOn w:val="Fuentedeprrafopredeter"/>
    <w:link w:val="Ttulo6"/>
    <w:uiPriority w:val="9"/>
    <w:semiHidden/>
    <w:rsid w:val="007F7126"/>
    <w:rPr>
      <w:caps/>
      <w:color w:val="943634" w:themeColor="accent2" w:themeShade="BF"/>
      <w:spacing w:val="10"/>
    </w:rPr>
  </w:style>
  <w:style w:type="character" w:customStyle="1" w:styleId="Ttulo7Car">
    <w:name w:val="Título 7 Car"/>
    <w:basedOn w:val="Fuentedeprrafopredeter"/>
    <w:link w:val="Ttulo7"/>
    <w:uiPriority w:val="9"/>
    <w:semiHidden/>
    <w:rsid w:val="007F7126"/>
    <w:rPr>
      <w:i/>
      <w:iCs/>
      <w:caps/>
      <w:color w:val="943634" w:themeColor="accent2" w:themeShade="BF"/>
      <w:spacing w:val="10"/>
    </w:rPr>
  </w:style>
  <w:style w:type="character" w:customStyle="1" w:styleId="Ttulo8Car">
    <w:name w:val="Título 8 Car"/>
    <w:basedOn w:val="Fuentedeprrafopredeter"/>
    <w:link w:val="Ttulo8"/>
    <w:uiPriority w:val="9"/>
    <w:semiHidden/>
    <w:rsid w:val="007F7126"/>
    <w:rPr>
      <w:caps/>
      <w:spacing w:val="10"/>
      <w:sz w:val="20"/>
      <w:szCs w:val="20"/>
    </w:rPr>
  </w:style>
  <w:style w:type="character" w:customStyle="1" w:styleId="Ttulo9Car">
    <w:name w:val="Título 9 Car"/>
    <w:basedOn w:val="Fuentedeprrafopredeter"/>
    <w:link w:val="Ttulo9"/>
    <w:uiPriority w:val="9"/>
    <w:semiHidden/>
    <w:rsid w:val="007F7126"/>
    <w:rPr>
      <w:i/>
      <w:iCs/>
      <w:caps/>
      <w:spacing w:val="10"/>
      <w:sz w:val="20"/>
      <w:szCs w:val="20"/>
    </w:rPr>
  </w:style>
  <w:style w:type="paragraph" w:styleId="Descripcin">
    <w:name w:val="caption"/>
    <w:basedOn w:val="Normal"/>
    <w:next w:val="Normal"/>
    <w:uiPriority w:val="35"/>
    <w:semiHidden/>
    <w:unhideWhenUsed/>
    <w:qFormat/>
    <w:rsid w:val="007F7126"/>
    <w:rPr>
      <w:caps/>
      <w:spacing w:val="10"/>
      <w:sz w:val="18"/>
      <w:szCs w:val="18"/>
    </w:rPr>
  </w:style>
  <w:style w:type="paragraph" w:styleId="Puesto">
    <w:name w:val="Title"/>
    <w:basedOn w:val="Normal"/>
    <w:next w:val="Normal"/>
    <w:link w:val="PuestoC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PuestoCar">
    <w:name w:val="Puesto Car"/>
    <w:basedOn w:val="Fuentedeprrafopredeter"/>
    <w:link w:val="Puesto"/>
    <w:uiPriority w:val="10"/>
    <w:rsid w:val="007F7126"/>
    <w:rPr>
      <w:caps/>
      <w:color w:val="632423" w:themeColor="accent2" w:themeShade="80"/>
      <w:spacing w:val="50"/>
      <w:sz w:val="44"/>
      <w:szCs w:val="44"/>
    </w:rPr>
  </w:style>
  <w:style w:type="paragraph" w:styleId="Subttulo">
    <w:name w:val="Subtitle"/>
    <w:basedOn w:val="Normal"/>
    <w:next w:val="Normal"/>
    <w:link w:val="SubttuloCar"/>
    <w:uiPriority w:val="11"/>
    <w:qFormat/>
    <w:rsid w:val="007F7126"/>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7F7126"/>
    <w:rPr>
      <w:caps/>
      <w:spacing w:val="20"/>
      <w:sz w:val="18"/>
      <w:szCs w:val="18"/>
    </w:rPr>
  </w:style>
  <w:style w:type="character" w:styleId="Textoennegrita">
    <w:name w:val="Strong"/>
    <w:uiPriority w:val="22"/>
    <w:qFormat/>
    <w:rsid w:val="007F7126"/>
    <w:rPr>
      <w:b/>
      <w:bCs/>
      <w:color w:val="943634" w:themeColor="accent2" w:themeShade="BF"/>
      <w:spacing w:val="5"/>
    </w:rPr>
  </w:style>
  <w:style w:type="character" w:styleId="nfasis">
    <w:name w:val="Emphasis"/>
    <w:uiPriority w:val="20"/>
    <w:qFormat/>
    <w:rsid w:val="007F7126"/>
    <w:rPr>
      <w:caps/>
      <w:spacing w:val="5"/>
      <w:sz w:val="20"/>
      <w:szCs w:val="20"/>
    </w:rPr>
  </w:style>
  <w:style w:type="paragraph" w:styleId="Sinespaciado">
    <w:name w:val="No Spacing"/>
    <w:basedOn w:val="Normal"/>
    <w:link w:val="SinespaciadoCar"/>
    <w:uiPriority w:val="1"/>
    <w:qFormat/>
    <w:rsid w:val="007F7126"/>
    <w:pPr>
      <w:spacing w:after="0" w:line="240" w:lineRule="auto"/>
    </w:pPr>
  </w:style>
  <w:style w:type="character" w:customStyle="1" w:styleId="SinespaciadoCar">
    <w:name w:val="Sin espaciado Car"/>
    <w:basedOn w:val="Fuentedeprrafopredeter"/>
    <w:link w:val="Sinespaciado"/>
    <w:uiPriority w:val="1"/>
    <w:rsid w:val="007F7126"/>
  </w:style>
  <w:style w:type="paragraph" w:styleId="Prrafodelista">
    <w:name w:val="List Paragraph"/>
    <w:basedOn w:val="Normal"/>
    <w:uiPriority w:val="34"/>
    <w:qFormat/>
    <w:rsid w:val="007F7126"/>
    <w:pPr>
      <w:ind w:left="720"/>
      <w:contextualSpacing/>
    </w:pPr>
  </w:style>
  <w:style w:type="paragraph" w:styleId="Cita">
    <w:name w:val="Quote"/>
    <w:basedOn w:val="Normal"/>
    <w:next w:val="Normal"/>
    <w:link w:val="CitaCar"/>
    <w:uiPriority w:val="29"/>
    <w:qFormat/>
    <w:rsid w:val="007F7126"/>
    <w:rPr>
      <w:i/>
      <w:iCs/>
    </w:rPr>
  </w:style>
  <w:style w:type="character" w:customStyle="1" w:styleId="CitaCar">
    <w:name w:val="Cita Car"/>
    <w:basedOn w:val="Fuentedeprrafopredeter"/>
    <w:link w:val="Cita"/>
    <w:uiPriority w:val="29"/>
    <w:rsid w:val="007F7126"/>
    <w:rPr>
      <w:i/>
      <w:iCs/>
    </w:rPr>
  </w:style>
  <w:style w:type="paragraph" w:styleId="Citadestacada">
    <w:name w:val="Intense Quote"/>
    <w:basedOn w:val="Normal"/>
    <w:next w:val="Normal"/>
    <w:link w:val="CitadestacadaC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7F7126"/>
    <w:rPr>
      <w:caps/>
      <w:color w:val="622423" w:themeColor="accent2" w:themeShade="7F"/>
      <w:spacing w:val="5"/>
      <w:sz w:val="20"/>
      <w:szCs w:val="20"/>
    </w:rPr>
  </w:style>
  <w:style w:type="character" w:styleId="nfasissutil">
    <w:name w:val="Subtle Emphasis"/>
    <w:uiPriority w:val="19"/>
    <w:qFormat/>
    <w:rsid w:val="007F7126"/>
    <w:rPr>
      <w:i/>
      <w:iCs/>
    </w:rPr>
  </w:style>
  <w:style w:type="character" w:styleId="nfasisintenso">
    <w:name w:val="Intense Emphasis"/>
    <w:uiPriority w:val="21"/>
    <w:qFormat/>
    <w:rsid w:val="007F7126"/>
    <w:rPr>
      <w:i/>
      <w:iCs/>
      <w:caps/>
      <w:spacing w:val="10"/>
      <w:sz w:val="20"/>
      <w:szCs w:val="20"/>
    </w:rPr>
  </w:style>
  <w:style w:type="character" w:styleId="Referenciasutil">
    <w:name w:val="Subtle Reference"/>
    <w:basedOn w:val="Fuentedeprrafopredeter"/>
    <w:uiPriority w:val="31"/>
    <w:qFormat/>
    <w:rsid w:val="007F7126"/>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7F7126"/>
    <w:rPr>
      <w:caps/>
      <w:color w:val="622423" w:themeColor="accent2" w:themeShade="7F"/>
      <w:spacing w:val="5"/>
      <w:u w:color="622423" w:themeColor="accent2" w:themeShade="7F"/>
    </w:rPr>
  </w:style>
  <w:style w:type="paragraph" w:styleId="TtulodeTDC">
    <w:name w:val="TOC Heading"/>
    <w:basedOn w:val="Ttulo1"/>
    <w:next w:val="Normal"/>
    <w:uiPriority w:val="39"/>
    <w:semiHidden/>
    <w:unhideWhenUsed/>
    <w:qFormat/>
    <w:rsid w:val="007F7126"/>
    <w:pPr>
      <w:outlineLvl w:val="9"/>
    </w:pPr>
    <w:rPr>
      <w:lang w:bidi="en-US"/>
    </w:rPr>
  </w:style>
  <w:style w:type="character" w:styleId="Textodelmarcadordeposicin">
    <w:name w:val="Placeholder Text"/>
    <w:basedOn w:val="Fuentedeprrafopredeter"/>
    <w:uiPriority w:val="99"/>
    <w:semiHidden/>
    <w:rsid w:val="00844AF8"/>
    <w:rPr>
      <w:color w:val="808080"/>
    </w:rPr>
  </w:style>
  <w:style w:type="paragraph" w:styleId="TDC1">
    <w:name w:val="toc 1"/>
    <w:basedOn w:val="Normal"/>
    <w:next w:val="Normal"/>
    <w:autoRedefine/>
    <w:uiPriority w:val="39"/>
    <w:unhideWhenUsed/>
    <w:rsid w:val="00BA3C36"/>
    <w:pPr>
      <w:spacing w:after="100"/>
    </w:pPr>
  </w:style>
  <w:style w:type="character" w:styleId="Hipervnculo">
    <w:name w:val="Hyperlink"/>
    <w:basedOn w:val="Fuentedeprrafopredeter"/>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Fuentedeprrafopredeter"/>
    <w:link w:val="CdigoFuente"/>
    <w:rsid w:val="00D36857"/>
    <w:rPr>
      <w:rFonts w:ascii="Consolas" w:hAnsi="Consolas"/>
      <w:sz w:val="20"/>
      <w:shd w:val="clear" w:color="auto" w:fill="DBE5F1" w:themeFill="accent1" w:themeFillTint="33"/>
    </w:rPr>
  </w:style>
  <w:style w:type="paragraph" w:styleId="NormalWeb">
    <w:name w:val="Normal (Web)"/>
    <w:basedOn w:val="Normal"/>
    <w:uiPriority w:val="99"/>
    <w:semiHidden/>
    <w:unhideWhenUsed/>
    <w:rsid w:val="00F6655E"/>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customStyle="1" w:styleId="null">
    <w:name w:val="null"/>
    <w:basedOn w:val="Fuentedeprrafopredeter"/>
    <w:rsid w:val="00F6655E"/>
  </w:style>
  <w:style w:type="character" w:customStyle="1" w:styleId="apple-converted-space">
    <w:name w:val="apple-converted-space"/>
    <w:basedOn w:val="Fuentedeprrafopredeter"/>
    <w:rsid w:val="00F66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70749">
      <w:bodyDiv w:val="1"/>
      <w:marLeft w:val="0"/>
      <w:marRight w:val="0"/>
      <w:marTop w:val="0"/>
      <w:marBottom w:val="0"/>
      <w:divBdr>
        <w:top w:val="none" w:sz="0" w:space="0" w:color="auto"/>
        <w:left w:val="none" w:sz="0" w:space="0" w:color="auto"/>
        <w:bottom w:val="none" w:sz="0" w:space="0" w:color="auto"/>
        <w:right w:val="none" w:sz="0" w:space="0" w:color="auto"/>
      </w:divBdr>
    </w:div>
    <w:div w:id="1106656782">
      <w:bodyDiv w:val="1"/>
      <w:marLeft w:val="0"/>
      <w:marRight w:val="0"/>
      <w:marTop w:val="0"/>
      <w:marBottom w:val="0"/>
      <w:divBdr>
        <w:top w:val="none" w:sz="0" w:space="0" w:color="auto"/>
        <w:left w:val="none" w:sz="0" w:space="0" w:color="auto"/>
        <w:bottom w:val="none" w:sz="0" w:space="0" w:color="auto"/>
        <w:right w:val="none" w:sz="0" w:space="0" w:color="auto"/>
      </w:divBdr>
    </w:div>
    <w:div w:id="189118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5" Type="http://schemas.openxmlformats.org/officeDocument/2006/relationships/hyperlink" Target="http://docs.unity3d.com/es/current/Manual/UnityManualRestructured.html"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Cosas\Descargas\Trabajo%20de%20Programac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C9B831430D4F54A00F2EAD00193929"/>
        <w:category>
          <w:name w:val="General"/>
          <w:gallery w:val="placeholder"/>
        </w:category>
        <w:types>
          <w:type w:val="bbPlcHdr"/>
        </w:types>
        <w:behaviors>
          <w:behavior w:val="content"/>
        </w:behaviors>
        <w:guid w:val="{B1D338E5-E5E2-4F93-94CD-75328854AA81}"/>
      </w:docPartPr>
      <w:docPartBody>
        <w:p w:rsidR="00037F10" w:rsidRDefault="00037F10" w:rsidP="00037F10">
          <w:pPr>
            <w:rPr>
              <w:rStyle w:val="Textodelmarcadordeposicin"/>
            </w:rPr>
          </w:pPr>
          <w:r w:rsidRPr="0093150A">
            <w:rPr>
              <w:rStyle w:val="Textodelmarcadordeposicin"/>
            </w:rPr>
            <w:t>Haga clic aquí para escribir</w:t>
          </w:r>
          <w:r>
            <w:rPr>
              <w:rStyle w:val="Textodelmarcadordeposicin"/>
            </w:rPr>
            <w:t xml:space="preserve"> en no más de 200 palabras</w:t>
          </w:r>
          <w:r w:rsidRPr="0093150A">
            <w:rPr>
              <w:rStyle w:val="Textodelmarcadordeposicin"/>
            </w:rPr>
            <w:t xml:space="preserve"> </w:t>
          </w:r>
          <w:r>
            <w:rPr>
              <w:rStyle w:val="Textodelmarcadordeposicin"/>
            </w:rPr>
            <w:t>una resumida definición del problema como haya sido planteado en el curso, es decir, qué debe hacer o qué el programa hace. No se debe exponer aquí nada al respecto de cómo se hace, sino qué se hace.</w:t>
          </w:r>
        </w:p>
        <w:p w:rsidR="00037F10" w:rsidRDefault="00037F10">
          <w:pPr>
            <w:pStyle w:val="28C9B831430D4F54A00F2EAD00193929"/>
          </w:pPr>
          <w:r>
            <w:rPr>
              <w:rStyle w:val="Textodelmarcadordeposicin"/>
            </w:rPr>
            <w:t>Este abstracto deberá ser redactado tanto en español como en inglés</w:t>
          </w:r>
          <w:r w:rsidRPr="0093150A">
            <w:rPr>
              <w:rStyle w:val="Textodelmarcadordeposicin"/>
            </w:rPr>
            <w:t>.</w:t>
          </w:r>
        </w:p>
      </w:docPartBody>
    </w:docPart>
    <w:docPart>
      <w:docPartPr>
        <w:name w:val="6967AA0462A642E08B5744A88F370B1B"/>
        <w:category>
          <w:name w:val="General"/>
          <w:gallery w:val="placeholder"/>
        </w:category>
        <w:types>
          <w:type w:val="bbPlcHdr"/>
        </w:types>
        <w:behaviors>
          <w:behavior w:val="content"/>
        </w:behaviors>
        <w:guid w:val="{43259045-D12C-4754-8C16-4BEE14803AE8}"/>
      </w:docPartPr>
      <w:docPartBody>
        <w:p w:rsidR="00037F10" w:rsidRPr="001D46AC" w:rsidRDefault="00037F10" w:rsidP="00037F10">
          <w:pPr>
            <w:rPr>
              <w:rStyle w:val="Textodelmarcadordeposicin"/>
            </w:rPr>
          </w:pPr>
          <w:r w:rsidRPr="001D46AC">
            <w:rPr>
              <w:rStyle w:val="Textodelmarcadordeposicin"/>
            </w:rPr>
            <w:t>En esta sección usted debe plantear la problemática estudiada, los objetivos del trabajo y herramientas utilizadas. El cumplimiento de los objetivos (también conocidos como requerimientos de desarrollo) se tendrán en cuenta al redactar las conclusiones.</w:t>
          </w:r>
        </w:p>
        <w:p w:rsidR="00037F10" w:rsidRPr="001D46AC" w:rsidRDefault="00037F10" w:rsidP="00037F10">
          <w:pPr>
            <w:rPr>
              <w:rStyle w:val="Textodelmarcadordeposicin"/>
            </w:rPr>
          </w:pPr>
          <w:r w:rsidRPr="001D46AC">
            <w:rPr>
              <w:rStyle w:val="Textodelmarcadordeposicin"/>
            </w:rPr>
            <w:t>Aquí se espera que usted demuestre que conoce y domina el problema. Más aún, se espera que aprenda a explicar la manera en que el problema se divide en sub-problemas y cómo estos se conectan entre sí. Puede incluir en esta parte cualquier definición que el lector requiera saber que se haya usado en el trabajo.</w:t>
          </w:r>
        </w:p>
        <w:p w:rsidR="00037F10" w:rsidRPr="001D46AC" w:rsidRDefault="00037F10" w:rsidP="00037F10">
          <w:pPr>
            <w:rPr>
              <w:rStyle w:val="Textodelmarcadordeposicin"/>
            </w:rPr>
          </w:pPr>
          <w:r w:rsidRPr="001D46AC">
            <w:rPr>
              <w:rStyle w:val="Textodelmarcadordeposicin"/>
            </w:rPr>
            <w:t>La intención de quien realiza un análisis es que el lector del mismo pueda comprender algo que se plantea, no confundirlo.  Recomendamos el uso de varias ideas breves en vez de pocas ideas extensas.  No usar verbos en primera persona.</w:t>
          </w:r>
        </w:p>
        <w:p w:rsidR="00037F10" w:rsidRDefault="00037F10">
          <w:pPr>
            <w:pStyle w:val="6967AA0462A642E08B5744A88F370B1B"/>
          </w:pPr>
          <w:r w:rsidRPr="001D46AC">
            <w:rPr>
              <w:rStyle w:val="Textodelmarcadordeposicin"/>
            </w:rPr>
            <w:t xml:space="preserve">Limítese a explicar los distintos componentes del problema y de </w:t>
          </w:r>
          <w:r>
            <w:rPr>
              <w:rStyle w:val="Textodelmarcadordeposicin"/>
            </w:rPr>
            <w:t>cuáles formas</w:t>
          </w:r>
          <w:r w:rsidRPr="001D46AC">
            <w:rPr>
              <w:rStyle w:val="Textodelmarcadordeposicin"/>
            </w:rPr>
            <w:t xml:space="preserve"> estos están interrelacionados entre sí. Puede incluir los retos que se esperan superar durante el desarrollo de dicho problema. Por ejemplo, si se le pide calcular el promedio de un conjunto de números primos, se espera que en esta sección usted explique qué un número primo, qué es el promedio y en qué consiste a manera general su cálculo. Procure no explicar algoritmos, pues pa</w:t>
          </w:r>
          <w:r>
            <w:rPr>
              <w:rStyle w:val="Textodelmarcadordeposicin"/>
            </w:rPr>
            <w:t>ra esto está la próxima sección.</w:t>
          </w:r>
        </w:p>
      </w:docPartBody>
    </w:docPart>
    <w:docPart>
      <w:docPartPr>
        <w:name w:val="24C1E40A85B04ABC814DF6DB5A160605"/>
        <w:category>
          <w:name w:val="General"/>
          <w:gallery w:val="placeholder"/>
        </w:category>
        <w:types>
          <w:type w:val="bbPlcHdr"/>
        </w:types>
        <w:behaviors>
          <w:behavior w:val="content"/>
        </w:behaviors>
        <w:guid w:val="{4D0CB473-59E7-4036-8EA8-6C996E0AB9C4}"/>
      </w:docPartPr>
      <w:docPartBody>
        <w:p w:rsidR="00037F10" w:rsidRPr="007A3798" w:rsidRDefault="00037F10" w:rsidP="00037F10">
          <w:pPr>
            <w:rPr>
              <w:rStyle w:val="Textodelmarcadordeposicin"/>
            </w:rPr>
          </w:pPr>
          <w:r w:rsidRPr="007A3798">
            <w:rPr>
              <w:rStyle w:val="Textodelmarcadordeposicin"/>
            </w:rPr>
            <w:t>El cuerpo del informe se estructura en dos capítulos:</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1 – Descripción del Negocio</w:t>
          </w:r>
        </w:p>
        <w:p w:rsidR="00037F10" w:rsidRPr="007A3798" w:rsidRDefault="00037F10" w:rsidP="00037F10">
          <w:pPr>
            <w:rPr>
              <w:rStyle w:val="Textodelmarcadordeposicin"/>
            </w:rPr>
          </w:pPr>
          <w:r w:rsidRPr="007A3798">
            <w:rPr>
              <w:rStyle w:val="Textodelmarcadordeposicin"/>
            </w:rPr>
            <w:t>Aquí usted expondrá todo lo referente a la investigación realizada sobre el negocio. Deben incluirse las reglas de negocio que permitan validar la aplicación.</w:t>
          </w:r>
        </w:p>
        <w:p w:rsidR="00037F10" w:rsidRPr="007A3798" w:rsidRDefault="00037F10" w:rsidP="00037F10">
          <w:pPr>
            <w:rPr>
              <w:rStyle w:val="Textodelmarcadordeposicin"/>
            </w:rPr>
          </w:pPr>
          <w:r w:rsidRPr="007A3798">
            <w:rPr>
              <w:rStyle w:val="Textodelmarcadordeposicin"/>
            </w:rPr>
            <w:t>Ejemplos de algunas reglas de negocio:</w:t>
          </w:r>
        </w:p>
        <w:p w:rsidR="00037F10" w:rsidRPr="007A3798" w:rsidRDefault="00037F10" w:rsidP="00037F10">
          <w:pPr>
            <w:pStyle w:val="Prrafodelista"/>
            <w:numPr>
              <w:ilvl w:val="0"/>
              <w:numId w:val="1"/>
            </w:numPr>
            <w:rPr>
              <w:rStyle w:val="Textodelmarcadordeposicin"/>
            </w:rPr>
          </w:pPr>
          <w:r w:rsidRPr="007A3798">
            <w:rPr>
              <w:rStyle w:val="Textodelmarcadordeposicin"/>
            </w:rPr>
            <w:t>Una asignatura tiene uno o varios profesores.</w:t>
          </w:r>
        </w:p>
        <w:p w:rsidR="00037F10" w:rsidRPr="007A3798" w:rsidRDefault="00037F10" w:rsidP="00037F10">
          <w:pPr>
            <w:pStyle w:val="Prrafodelista"/>
            <w:numPr>
              <w:ilvl w:val="0"/>
              <w:numId w:val="1"/>
            </w:numPr>
            <w:rPr>
              <w:rStyle w:val="Textodelmarcadordeposicin"/>
            </w:rPr>
          </w:pPr>
          <w:r w:rsidRPr="007A3798">
            <w:rPr>
              <w:rStyle w:val="Textodelmarcadordeposicin"/>
            </w:rPr>
            <w:t>Todas las personas tienen un local asociado.</w:t>
          </w:r>
        </w:p>
        <w:p w:rsidR="00037F10" w:rsidRPr="007A3798" w:rsidRDefault="00037F10" w:rsidP="00037F10">
          <w:pPr>
            <w:rPr>
              <w:rStyle w:val="Textodelmarcadordeposicin"/>
            </w:rPr>
          </w:pPr>
          <w:r w:rsidRPr="007A3798">
            <w:rPr>
              <w:rStyle w:val="Textodelmarcadordeposicin"/>
            </w:rPr>
            <w:t>-</w:t>
          </w:r>
          <w:r w:rsidRPr="007A3798">
            <w:rPr>
              <w:rStyle w:val="Textodelmarcadordeposicin"/>
            </w:rPr>
            <w:tab/>
            <w:t>Capítulo 2 – Solución Propuesta</w:t>
          </w:r>
        </w:p>
        <w:p w:rsidR="00037F10" w:rsidRPr="007A3798" w:rsidRDefault="00037F10" w:rsidP="00037F10">
          <w:pPr>
            <w:rPr>
              <w:rStyle w:val="Textodelmarcadordeposicin"/>
            </w:rPr>
          </w:pPr>
          <w:r w:rsidRPr="007A3798">
            <w:rPr>
              <w:rStyle w:val="Textodelmarcadordeposicin"/>
            </w:rPr>
            <w:t>Este capítulo tiene la finalidad de describir la solución propuesta ante la problemática planteada. Incluir:</w:t>
          </w:r>
        </w:p>
        <w:p w:rsidR="00037F10" w:rsidRPr="007A3798" w:rsidRDefault="00037F10" w:rsidP="00037F10">
          <w:pPr>
            <w:pStyle w:val="Prrafodelista"/>
            <w:numPr>
              <w:ilvl w:val="0"/>
              <w:numId w:val="1"/>
            </w:numPr>
            <w:rPr>
              <w:rStyle w:val="Textodelmarcadordeposicin"/>
            </w:rPr>
          </w:pPr>
          <w:r w:rsidRPr="007A3798">
            <w:rPr>
              <w:rStyle w:val="Textodelmarcadordeposicin"/>
            </w:rPr>
            <w:t>Diagramas de flujo, pseudo-códigos o diagramas de clases, casos de uso, actividades, de estado, de secuencia o cualquier otra herramienta que explique cuáles algoritmos, librerías, funciones o componentes se utilizaron para la resolución del problema.</w:t>
          </w:r>
        </w:p>
        <w:p w:rsidR="00037F10" w:rsidRPr="007A3798" w:rsidRDefault="00037F10" w:rsidP="00037F10">
          <w:pPr>
            <w:pStyle w:val="Prrafodelista"/>
            <w:numPr>
              <w:ilvl w:val="0"/>
              <w:numId w:val="1"/>
            </w:numPr>
            <w:rPr>
              <w:rStyle w:val="Textodelmarcadordeposicin"/>
            </w:rPr>
          </w:pPr>
          <w:r w:rsidRPr="007A3798">
            <w:rPr>
              <w:rStyle w:val="Textodelmarcadordeposicin"/>
            </w:rPr>
            <w:t>Organización del proyecto en capas lógicas, indicando los paquetes o librerías implementados en cada capa (nombre y descripción del contenido).</w:t>
          </w:r>
        </w:p>
        <w:p w:rsidR="00037F10" w:rsidRPr="007A3798" w:rsidRDefault="00037F10" w:rsidP="00037F10">
          <w:pPr>
            <w:pStyle w:val="Prrafodelista"/>
            <w:numPr>
              <w:ilvl w:val="0"/>
              <w:numId w:val="1"/>
            </w:numPr>
            <w:rPr>
              <w:rStyle w:val="Textodelmarcadordeposicin"/>
            </w:rPr>
          </w:pPr>
          <w:r w:rsidRPr="007A3798">
            <w:rPr>
              <w:rStyle w:val="Textodelmarcadordeposicin"/>
            </w:rPr>
            <w:t>Descripción de los patrones utilizados en la modelación. Si se han implementado algunos patrones de diseño en sus diagramas, utilice este espacio para citar acerca de los mismos sus nombres, descripción general y finalidad de su uso en esta solución.</w:t>
          </w:r>
        </w:p>
        <w:p w:rsidR="00037F10" w:rsidRPr="007A3798" w:rsidRDefault="00037F10" w:rsidP="00037F10">
          <w:pPr>
            <w:pStyle w:val="Prrafodelista"/>
            <w:numPr>
              <w:ilvl w:val="0"/>
              <w:numId w:val="1"/>
            </w:numPr>
            <w:rPr>
              <w:rStyle w:val="Textodelmarcadordeposicin"/>
            </w:rPr>
          </w:pPr>
          <w:r w:rsidRPr="007A3798">
            <w:rPr>
              <w:rStyle w:val="Textodelmarcadordeposicin"/>
            </w:rPr>
            <w:t>Capturas de pantalla o ejemplos de uso. Muestre el proceso a seguir para los principales lugares en su proyecto, así como datos de prueba y flujos de trabajo. Puede auxiliarse de capturas de pantalla, ejemplos de salida o vídeos que ilustren su objetivo.</w:t>
          </w:r>
        </w:p>
        <w:p w:rsidR="00037F10" w:rsidRPr="007A3798" w:rsidRDefault="00037F10" w:rsidP="00037F10">
          <w:pPr>
            <w:rPr>
              <w:rStyle w:val="Textodelmarcadordeposicin"/>
            </w:rPr>
          </w:pPr>
          <w:r w:rsidRPr="007A3798">
            <w:rPr>
              <w:rStyle w:val="Textodelmarcadordeposicin"/>
            </w:rPr>
            <w:t>Debe describir de una manera natural, concisa y clara por qué prefirió un algoritmo y no otro. No "corra" el programa. Es muy contraproducente describir instrucción por instrucción todo el código; se deben agrupar las sentencias que guarden relación y explicar el motivo de las mismas como un todo. Trate de no mencionar cosas sobreentendidas.</w:t>
          </w:r>
        </w:p>
        <w:p w:rsidR="00037F10" w:rsidRDefault="00037F10">
          <w:pPr>
            <w:pStyle w:val="24C1E40A85B04ABC814DF6DB5A160605"/>
          </w:pPr>
          <w:r w:rsidRPr="007A3798">
            <w:rPr>
              <w:rStyle w:val="Textodelmarcadordeposicin"/>
            </w:rPr>
            <w:t>Es la sección más oportuna para hacer un comentario de por qué hizo algo de una manera específica. Si su código tiene muchas funciones, módulos o librerías, describa los más relevantes por separado.</w:t>
          </w:r>
          <w:r>
            <w:rPr>
              <w:rStyle w:val="Textodelmarcadordeposicin"/>
            </w:rPr>
            <w:t>.</w:t>
          </w:r>
        </w:p>
      </w:docPartBody>
    </w:docPart>
    <w:docPart>
      <w:docPartPr>
        <w:name w:val="8D545CE271A14E9FBCF25BD77D717508"/>
        <w:category>
          <w:name w:val="General"/>
          <w:gallery w:val="placeholder"/>
        </w:category>
        <w:types>
          <w:type w:val="bbPlcHdr"/>
        </w:types>
        <w:behaviors>
          <w:behavior w:val="content"/>
        </w:behaviors>
        <w:guid w:val="{97BE6478-8182-4598-8F41-729D0EE599F5}"/>
      </w:docPartPr>
      <w:docPartBody>
        <w:p w:rsidR="00037F10" w:rsidRDefault="00037F10">
          <w:pPr>
            <w:pStyle w:val="8D545CE271A14E9FBCF25BD77D717508"/>
          </w:pPr>
          <w:r w:rsidRPr="007A3798">
            <w:rPr>
              <w:rStyle w:val="Textodelmarcadordeposicin"/>
            </w:rPr>
            <w:t>Bajo este título se incluye el código fuente del programa a entregar. Deberá siempre anexar al documento el o los archivo(s) fuente para poderlos compilar de manera adecuada. Puede adjuntar en documento Zip toda la solución, en caso de que sea necesario. En caso de que su proyecto tenga múltiples archivos de código fuente, o resulte impráctico colocarlo dentro de esta sección, bastará con enviar el código junto con este reporte sin incluirlo en esta sección.</w:t>
          </w:r>
        </w:p>
      </w:docPartBody>
    </w:docPart>
    <w:docPart>
      <w:docPartPr>
        <w:name w:val="96204B403DB54B589D483898F2BEC3AC"/>
        <w:category>
          <w:name w:val="General"/>
          <w:gallery w:val="placeholder"/>
        </w:category>
        <w:types>
          <w:type w:val="bbPlcHdr"/>
        </w:types>
        <w:behaviors>
          <w:behavior w:val="content"/>
        </w:behaviors>
        <w:guid w:val="{01FA10E8-2316-4AA8-9029-EDC416524701}"/>
      </w:docPartPr>
      <w:docPartBody>
        <w:p w:rsidR="00037F10" w:rsidRDefault="00037F10" w:rsidP="00037F10">
          <w:pPr>
            <w:rPr>
              <w:rStyle w:val="Textodelmarcadordeposicin"/>
            </w:rPr>
          </w:pPr>
          <w:r>
            <w:rPr>
              <w:rStyle w:val="Textodelmarcadordeposicin"/>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037F10" w:rsidRDefault="00037F10">
          <w:pPr>
            <w:pStyle w:val="96204B403DB54B589D483898F2BEC3AC"/>
          </w:pPr>
          <w:r>
            <w:rPr>
              <w:rStyle w:val="Textodelmarcadordeposicin"/>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Textodelmarcadordeposicin"/>
            </w:rPr>
            <w:t>.</w:t>
          </w:r>
        </w:p>
      </w:docPartBody>
    </w:docPart>
    <w:docPart>
      <w:docPartPr>
        <w:name w:val="CD3D694789CC47548DE22096077C4917"/>
        <w:category>
          <w:name w:val="General"/>
          <w:gallery w:val="placeholder"/>
        </w:category>
        <w:types>
          <w:type w:val="bbPlcHdr"/>
        </w:types>
        <w:behaviors>
          <w:behavior w:val="content"/>
        </w:behaviors>
        <w:guid w:val="{A46D9E08-7356-44A7-825E-D79237F5B149}"/>
      </w:docPartPr>
      <w:docPartBody>
        <w:p w:rsidR="00037F10" w:rsidRDefault="00037F10" w:rsidP="00037F10">
          <w:pPr>
            <w:rPr>
              <w:rStyle w:val="Textodelmarcadordeposicin"/>
            </w:rPr>
          </w:pPr>
          <w:r w:rsidRPr="004A309A">
            <w:rPr>
              <w:rStyle w:val="Textodelmarcadordeposicin"/>
            </w:rPr>
            <w:t>En caso de que desee hacer un señalamiento al profesor acerca de su trabajo, incluirlo bajo este título al final. Puede incluir cualquier otro aspecto que el equipo consider</w:t>
          </w:r>
          <w:r>
            <w:rPr>
              <w:rStyle w:val="Textodelmarcadordeposicin"/>
            </w:rPr>
            <w:t>e necesario exponer o explicar.</w:t>
          </w:r>
        </w:p>
        <w:p w:rsidR="00037F10" w:rsidRDefault="00037F10">
          <w:pPr>
            <w:pStyle w:val="CD3D694789CC47548DE22096077C4917"/>
          </w:pPr>
          <w:r w:rsidRPr="004A309A">
            <w:rPr>
              <w:rStyle w:val="Textodelmarcadordeposicin"/>
            </w:rPr>
            <w:t>Por ejemplo: aspectos tenidos en cuenta para el diseño de la interfaz, filosofía de trabajo en la aplicación, tratamiento de errores, ayudas, aspectos novedosos tenidos en cuenta en la implementación, organización del trabajo en equipo, cronogramas de trabajo (plan y real), entrevistas (planificadas, reales, plantillas utilizadas, tipos de usuarios/clientes entrevistados) , estándar de código utilizado, ente otros.</w:t>
          </w:r>
          <w:r>
            <w:rPr>
              <w:rStyle w:val="Textodelmarcadordeposicin"/>
            </w:rPr>
            <w:t>.</w:t>
          </w:r>
        </w:p>
      </w:docPartBody>
    </w:docPart>
    <w:docPart>
      <w:docPartPr>
        <w:name w:val="47C2C6754179437080540F95732A5D69"/>
        <w:category>
          <w:name w:val="General"/>
          <w:gallery w:val="placeholder"/>
        </w:category>
        <w:types>
          <w:type w:val="bbPlcHdr"/>
        </w:types>
        <w:behaviors>
          <w:behavior w:val="content"/>
        </w:behaviors>
        <w:guid w:val="{F18A9126-25DA-4EC1-904E-2D244844B4D4}"/>
      </w:docPartPr>
      <w:docPartBody>
        <w:p w:rsidR="00037F10" w:rsidRDefault="00037F10">
          <w:pPr>
            <w:pStyle w:val="47C2C6754179437080540F95732A5D69"/>
          </w:pPr>
          <w:r w:rsidRPr="004A309A">
            <w:rPr>
              <w:rStyle w:val="Textodelmarcadordeposicin"/>
            </w:rPr>
            <w:t>Se redactan teniendo en cuenta aspectos que quedaron pendientes, mejoras que en el futuro se pueden realizar a la aplicación, posibilidades de implantación, entre otros.</w:t>
          </w:r>
        </w:p>
      </w:docPartBody>
    </w:docPart>
    <w:docPart>
      <w:docPartPr>
        <w:name w:val="E2A1C5DF3301453C9CDE00343BA7CF59"/>
        <w:category>
          <w:name w:val="General"/>
          <w:gallery w:val="placeholder"/>
        </w:category>
        <w:types>
          <w:type w:val="bbPlcHdr"/>
        </w:types>
        <w:behaviors>
          <w:behavior w:val="content"/>
        </w:behaviors>
        <w:guid w:val="{1340CBE5-797C-4E14-9396-468D38A8C893}"/>
      </w:docPartPr>
      <w:docPartBody>
        <w:p w:rsidR="00037F10" w:rsidRDefault="00037F10">
          <w:pPr>
            <w:pStyle w:val="E2A1C5DF3301453C9CDE00343BA7CF59"/>
          </w:pPr>
          <w:r>
            <w:rPr>
              <w:rStyle w:val="Textodelmarcadordeposicin"/>
            </w:rPr>
            <w:t>Especifique las referencias bibliográficas utilizadas durante la elaboración del proyecto</w:t>
          </w:r>
          <w:r w:rsidRPr="004A309A">
            <w:rPr>
              <w:rStyle w:val="Textodelmarcadordeposicin"/>
            </w:rPr>
            <w:t>.</w:t>
          </w:r>
        </w:p>
      </w:docPartBody>
    </w:docPart>
    <w:docPart>
      <w:docPartPr>
        <w:name w:val="814A71BC9BD54F6EB2B5988822CE6AD0"/>
        <w:category>
          <w:name w:val="General"/>
          <w:gallery w:val="placeholder"/>
        </w:category>
        <w:types>
          <w:type w:val="bbPlcHdr"/>
        </w:types>
        <w:behaviors>
          <w:behavior w:val="content"/>
        </w:behaviors>
        <w:guid w:val="{88C60C8C-2070-4552-965E-5FB04E26B0C0}"/>
      </w:docPartPr>
      <w:docPartBody>
        <w:p w:rsidR="00037F10" w:rsidRDefault="00037F10">
          <w:pPr>
            <w:pStyle w:val="814A71BC9BD54F6EB2B5988822CE6AD0"/>
          </w:pPr>
          <w:r w:rsidRPr="007B296D">
            <w:rPr>
              <w:rStyle w:val="Textodelmarcadordeposicin"/>
            </w:rPr>
            <w:t>[</w:t>
          </w:r>
          <w:r>
            <w:rPr>
              <w:rStyle w:val="Textodelmarcadordeposicin"/>
            </w:rPr>
            <w:t>Código, Grupo y Nombre de la Asignatura</w:t>
          </w:r>
          <w:r w:rsidRPr="007B296D">
            <w:rPr>
              <w:rStyle w:val="Textodelmarcadordeposicin"/>
            </w:rPr>
            <w:t>]</w:t>
          </w:r>
        </w:p>
      </w:docPartBody>
    </w:docPart>
    <w:docPart>
      <w:docPartPr>
        <w:name w:val="1FAE1778A5A94CE085E750D86737D7C3"/>
        <w:category>
          <w:name w:val="General"/>
          <w:gallery w:val="placeholder"/>
        </w:category>
        <w:types>
          <w:type w:val="bbPlcHdr"/>
        </w:types>
        <w:behaviors>
          <w:behavior w:val="content"/>
        </w:behaviors>
        <w:guid w:val="{3DC98F25-6115-41DA-BDD4-3A6860606980}"/>
      </w:docPartPr>
      <w:docPartBody>
        <w:p w:rsidR="00037F10" w:rsidRDefault="00037F10">
          <w:pPr>
            <w:pStyle w:val="1FAE1778A5A94CE085E750D86737D7C3"/>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7E0EE02FCFDC4E2E8E108D62FEB50C78"/>
        <w:category>
          <w:name w:val="General"/>
          <w:gallery w:val="placeholder"/>
        </w:category>
        <w:types>
          <w:type w:val="bbPlcHdr"/>
        </w:types>
        <w:behaviors>
          <w:behavior w:val="content"/>
        </w:behaviors>
        <w:guid w:val="{05330B0C-E7B4-4970-A0B2-1A15AB7B493A}"/>
      </w:docPartPr>
      <w:docPartBody>
        <w:p w:rsidR="00037F10" w:rsidRDefault="00037F10">
          <w:pPr>
            <w:pStyle w:val="7E0EE02FCFDC4E2E8E108D62FEB50C78"/>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
      <w:docPartPr>
        <w:name w:val="09963D03DC2948B3B5093B2DF0D93589"/>
        <w:category>
          <w:name w:val="General"/>
          <w:gallery w:val="placeholder"/>
        </w:category>
        <w:types>
          <w:type w:val="bbPlcHdr"/>
        </w:types>
        <w:behaviors>
          <w:behavior w:val="content"/>
        </w:behaviors>
        <w:guid w:val="{F1C3EBDF-B27A-4415-BFD9-06B34FF373D2}"/>
      </w:docPartPr>
      <w:docPartBody>
        <w:p w:rsidR="00037F10" w:rsidRDefault="00037F10">
          <w:pPr>
            <w:pStyle w:val="09963D03DC2948B3B5093B2DF0D93589"/>
          </w:pPr>
          <w:r w:rsidRPr="007B296D">
            <w:rPr>
              <w:rStyle w:val="Textodelmarcadordeposicin"/>
            </w:rPr>
            <w:t>[</w:t>
          </w:r>
          <w:r>
            <w:rPr>
              <w:rStyle w:val="Textodelmarcadordeposicin"/>
            </w:rPr>
            <w:t>Título o Grado Científico y Nombre del Tutor/Profesor</w:t>
          </w:r>
          <w:r w:rsidRPr="007B296D">
            <w:rPr>
              <w:rStyle w:val="Textodelmarcadordeposicin"/>
            </w:rPr>
            <w:t>]</w:t>
          </w:r>
        </w:p>
      </w:docPartBody>
    </w:docPart>
    <w:docPart>
      <w:docPartPr>
        <w:name w:val="46BF15A0D1E04E2BA630DBA7AB5E893E"/>
        <w:category>
          <w:name w:val="General"/>
          <w:gallery w:val="placeholder"/>
        </w:category>
        <w:types>
          <w:type w:val="bbPlcHdr"/>
        </w:types>
        <w:behaviors>
          <w:behavior w:val="content"/>
        </w:behaviors>
        <w:guid w:val="{531BC1E3-6879-4DA8-96DC-2ED6A46257BF}"/>
      </w:docPartPr>
      <w:docPartBody>
        <w:p w:rsidR="00037F10" w:rsidRDefault="00037F10">
          <w:pPr>
            <w:pStyle w:val="46BF15A0D1E04E2BA630DBA7AB5E893E"/>
          </w:pPr>
          <w:r>
            <w:rPr>
              <w:rStyle w:val="Textodelmarcadordeposicin"/>
            </w:rPr>
            <w:t>[F</w:t>
          </w:r>
          <w:r w:rsidRPr="00523D34">
            <w:rPr>
              <w:rStyle w:val="Textodelmarcadordeposicin"/>
            </w:rPr>
            <w:t>echa de Entrega]</w:t>
          </w:r>
        </w:p>
      </w:docPartBody>
    </w:docPart>
    <w:docPart>
      <w:docPartPr>
        <w:name w:val="26DF07160D374572B9A91009252AE5FD"/>
        <w:category>
          <w:name w:val="General"/>
          <w:gallery w:val="placeholder"/>
        </w:category>
        <w:types>
          <w:type w:val="bbPlcHdr"/>
        </w:types>
        <w:behaviors>
          <w:behavior w:val="content"/>
        </w:behaviors>
        <w:guid w:val="{561661D3-D3A6-442F-9617-6237C8566D31}"/>
      </w:docPartPr>
      <w:docPartBody>
        <w:p w:rsidR="00037F10" w:rsidRDefault="00037F10">
          <w:pPr>
            <w:pStyle w:val="26DF07160D374572B9A91009252AE5FD"/>
          </w:pPr>
          <w:r w:rsidRPr="007B296D">
            <w:rPr>
              <w:rStyle w:val="Textodelmarcadordeposicin"/>
            </w:rPr>
            <w:t>[Subject]</w:t>
          </w:r>
        </w:p>
      </w:docPartBody>
    </w:docPart>
    <w:docPart>
      <w:docPartPr>
        <w:name w:val="1688594D181C42528AB3D7C4E9643D6B"/>
        <w:category>
          <w:name w:val="General"/>
          <w:gallery w:val="placeholder"/>
        </w:category>
        <w:types>
          <w:type w:val="bbPlcHdr"/>
        </w:types>
        <w:behaviors>
          <w:behavior w:val="content"/>
        </w:behaviors>
        <w:guid w:val="{DDAC08FE-2492-4D74-A663-35EFE89ABAB8}"/>
      </w:docPartPr>
      <w:docPartBody>
        <w:p w:rsidR="00037F10" w:rsidRDefault="00037F10">
          <w:pPr>
            <w:pStyle w:val="1688594D181C42528AB3D7C4E9643D6B"/>
          </w:pPr>
          <w:r w:rsidRPr="007B296D">
            <w:rPr>
              <w:rStyle w:val="Textodelmarcadordeposicin"/>
            </w:rPr>
            <w:t>[</w:t>
          </w:r>
          <w:r>
            <w:rPr>
              <w:rStyle w:val="Textodelmarcadordeposicin"/>
            </w:rPr>
            <w:t>Título del trabajo</w:t>
          </w:r>
          <w:r w:rsidRPr="007B296D">
            <w:rPr>
              <w:rStyle w:val="Textodelmarcadordeposicin"/>
            </w:rPr>
            <w:t>]</w:t>
          </w:r>
        </w:p>
      </w:docPartBody>
    </w:docPart>
    <w:docPart>
      <w:docPartPr>
        <w:name w:val="557D8F1438394AC68A28F28E8226C4D8"/>
        <w:category>
          <w:name w:val="General"/>
          <w:gallery w:val="placeholder"/>
        </w:category>
        <w:types>
          <w:type w:val="bbPlcHdr"/>
        </w:types>
        <w:behaviors>
          <w:behavior w:val="content"/>
        </w:behaviors>
        <w:guid w:val="{63D200DC-4096-4E46-828E-F53BF55DD5F0}"/>
      </w:docPartPr>
      <w:docPartBody>
        <w:p w:rsidR="00037F10" w:rsidRDefault="00037F10" w:rsidP="00037F10">
          <w:pPr>
            <w:pStyle w:val="557D8F1438394AC68A28F28E8226C4D8"/>
          </w:pPr>
          <w:r w:rsidRPr="007B296D">
            <w:rPr>
              <w:rStyle w:val="Textodelmarcadordeposicin"/>
            </w:rPr>
            <w:t>[</w:t>
          </w:r>
          <w:r>
            <w:rPr>
              <w:rStyle w:val="Textodelmarcadordeposicin"/>
            </w:rPr>
            <w:t>Matrícula y Nombre del Estudiante 1</w:t>
          </w:r>
          <w:r w:rsidRPr="007B296D">
            <w:rPr>
              <w:rStyle w:val="Textodelmarcadordeposicin"/>
            </w:rPr>
            <w:t>]</w:t>
          </w:r>
        </w:p>
      </w:docPartBody>
    </w:docPart>
    <w:docPart>
      <w:docPartPr>
        <w:name w:val="52863B93C41244009D835C30B4CD596D"/>
        <w:category>
          <w:name w:val="General"/>
          <w:gallery w:val="placeholder"/>
        </w:category>
        <w:types>
          <w:type w:val="bbPlcHdr"/>
        </w:types>
        <w:behaviors>
          <w:behavior w:val="content"/>
        </w:behaviors>
        <w:guid w:val="{1155E823-5674-4D3B-BBE7-96A8FE09A465}"/>
      </w:docPartPr>
      <w:docPartBody>
        <w:p w:rsidR="00F737E8" w:rsidRDefault="0097412A" w:rsidP="0097412A">
          <w:pPr>
            <w:pStyle w:val="52863B93C41244009D835C30B4CD596D"/>
          </w:pPr>
          <w:r w:rsidRPr="007B296D">
            <w:rPr>
              <w:rStyle w:val="Textodelmarcadordeposicin"/>
            </w:rPr>
            <w:t>[</w:t>
          </w:r>
          <w:r>
            <w:rPr>
              <w:rStyle w:val="Textodelmarcadordeposicin"/>
            </w:rPr>
            <w:t>Matrícula y Nombre del Estudiante 2</w:t>
          </w:r>
          <w:r w:rsidRPr="007B296D">
            <w:rPr>
              <w:rStyle w:val="Textodelmarcadordeposici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41DD6"/>
    <w:multiLevelType w:val="hybridMultilevel"/>
    <w:tmpl w:val="65BC7DF6"/>
    <w:lvl w:ilvl="0" w:tplc="FD207F70">
      <w:numFmt w:val="bullet"/>
      <w:lvlText w:val=""/>
      <w:lvlJc w:val="left"/>
      <w:pPr>
        <w:ind w:left="720" w:hanging="360"/>
      </w:pPr>
      <w:rPr>
        <w:rFonts w:ascii="Wingdings" w:eastAsiaTheme="majorEastAsia" w:hAnsi="Wingdings" w:cstheme="maj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10"/>
    <w:rsid w:val="000024A5"/>
    <w:rsid w:val="00037F10"/>
    <w:rsid w:val="00161619"/>
    <w:rsid w:val="00321419"/>
    <w:rsid w:val="00593D46"/>
    <w:rsid w:val="00814B53"/>
    <w:rsid w:val="0097412A"/>
    <w:rsid w:val="00B46830"/>
    <w:rsid w:val="00D340F4"/>
    <w:rsid w:val="00E02770"/>
    <w:rsid w:val="00F737E8"/>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DO" w:eastAsia="es-D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412A"/>
    <w:rPr>
      <w:color w:val="808080"/>
    </w:rPr>
  </w:style>
  <w:style w:type="paragraph" w:customStyle="1" w:styleId="28C9B831430D4F54A00F2EAD00193929">
    <w:name w:val="28C9B831430D4F54A00F2EAD00193929"/>
  </w:style>
  <w:style w:type="paragraph" w:customStyle="1" w:styleId="6967AA0462A642E08B5744A88F370B1B">
    <w:name w:val="6967AA0462A642E08B5744A88F370B1B"/>
  </w:style>
  <w:style w:type="paragraph" w:styleId="Prrafodelista">
    <w:name w:val="List Paragraph"/>
    <w:basedOn w:val="Normal"/>
    <w:uiPriority w:val="34"/>
    <w:qFormat/>
    <w:pPr>
      <w:spacing w:after="200" w:line="252" w:lineRule="auto"/>
      <w:ind w:left="720"/>
      <w:contextualSpacing/>
    </w:pPr>
    <w:rPr>
      <w:rFonts w:asciiTheme="majorHAnsi" w:eastAsiaTheme="majorEastAsia" w:hAnsiTheme="majorHAnsi" w:cstheme="majorBidi"/>
      <w:lang w:eastAsia="en-US"/>
    </w:rPr>
  </w:style>
  <w:style w:type="paragraph" w:customStyle="1" w:styleId="24C1E40A85B04ABC814DF6DB5A160605">
    <w:name w:val="24C1E40A85B04ABC814DF6DB5A160605"/>
  </w:style>
  <w:style w:type="paragraph" w:customStyle="1" w:styleId="8D545CE271A14E9FBCF25BD77D717508">
    <w:name w:val="8D545CE271A14E9FBCF25BD77D717508"/>
  </w:style>
  <w:style w:type="paragraph" w:customStyle="1" w:styleId="96204B403DB54B589D483898F2BEC3AC">
    <w:name w:val="96204B403DB54B589D483898F2BEC3AC"/>
  </w:style>
  <w:style w:type="paragraph" w:customStyle="1" w:styleId="CD3D694789CC47548DE22096077C4917">
    <w:name w:val="CD3D694789CC47548DE22096077C4917"/>
  </w:style>
  <w:style w:type="paragraph" w:customStyle="1" w:styleId="293866DD17F84D759038F077C6927E58">
    <w:name w:val="293866DD17F84D759038F077C6927E58"/>
  </w:style>
  <w:style w:type="paragraph" w:customStyle="1" w:styleId="47C2C6754179437080540F95732A5D69">
    <w:name w:val="47C2C6754179437080540F95732A5D69"/>
  </w:style>
  <w:style w:type="paragraph" w:customStyle="1" w:styleId="E2A1C5DF3301453C9CDE00343BA7CF59">
    <w:name w:val="E2A1C5DF3301453C9CDE00343BA7CF59"/>
  </w:style>
  <w:style w:type="paragraph" w:customStyle="1" w:styleId="814A71BC9BD54F6EB2B5988822CE6AD0">
    <w:name w:val="814A71BC9BD54F6EB2B5988822CE6AD0"/>
  </w:style>
  <w:style w:type="paragraph" w:customStyle="1" w:styleId="58B2A369327E40AA8C32CD7A39E477CB">
    <w:name w:val="58B2A369327E40AA8C32CD7A39E477CB"/>
  </w:style>
  <w:style w:type="paragraph" w:customStyle="1" w:styleId="1FAE1778A5A94CE085E750D86737D7C3">
    <w:name w:val="1FAE1778A5A94CE085E750D86737D7C3"/>
  </w:style>
  <w:style w:type="paragraph" w:customStyle="1" w:styleId="7E0EE02FCFDC4E2E8E108D62FEB50C78">
    <w:name w:val="7E0EE02FCFDC4E2E8E108D62FEB50C78"/>
  </w:style>
  <w:style w:type="paragraph" w:customStyle="1" w:styleId="11C189691A6F4680B7F35B8E4941645E">
    <w:name w:val="11C189691A6F4680B7F35B8E4941645E"/>
  </w:style>
  <w:style w:type="paragraph" w:customStyle="1" w:styleId="09963D03DC2948B3B5093B2DF0D93589">
    <w:name w:val="09963D03DC2948B3B5093B2DF0D93589"/>
  </w:style>
  <w:style w:type="paragraph" w:customStyle="1" w:styleId="46BF15A0D1E04E2BA630DBA7AB5E893E">
    <w:name w:val="46BF15A0D1E04E2BA630DBA7AB5E893E"/>
  </w:style>
  <w:style w:type="paragraph" w:customStyle="1" w:styleId="26DF07160D374572B9A91009252AE5FD">
    <w:name w:val="26DF07160D374572B9A91009252AE5FD"/>
  </w:style>
  <w:style w:type="paragraph" w:customStyle="1" w:styleId="1688594D181C42528AB3D7C4E9643D6B">
    <w:name w:val="1688594D181C42528AB3D7C4E9643D6B"/>
  </w:style>
  <w:style w:type="paragraph" w:customStyle="1" w:styleId="557D8F1438394AC68A28F28E8226C4D8">
    <w:name w:val="557D8F1438394AC68A28F28E8226C4D8"/>
    <w:rsid w:val="00037F10"/>
  </w:style>
  <w:style w:type="paragraph" w:customStyle="1" w:styleId="52863B93C41244009D835C30B4CD596D">
    <w:name w:val="52863B93C41244009D835C30B4CD596D"/>
    <w:rsid w:val="00974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2013-1459 Jean Louis Tejeda</CompanyPhone>
  <CompanyFax>2012-0467 Manuel Tolentino</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CC4CFB-0CB1-444E-BB22-41B99AEC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 de Programacion.dotx</Template>
  <TotalTime>108</TotalTime>
  <Pages>19</Pages>
  <Words>1025</Words>
  <Characters>5639</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ST-ISC-210-T-001</vt:lpstr>
      <vt:lpstr/>
    </vt:vector>
  </TitlesOfParts>
  <Manager>Ing. Miguel Moronta</Manager>
  <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ST-ISC-210-T-001</dc:title>
  <dc:subject>ST-ISC210-T-001 Programación Aplicada</dc:subject>
  <dc:creator>MT</dc:creator>
  <cp:keywords/>
  <dc:description/>
  <cp:lastModifiedBy>MTLAPTOP</cp:lastModifiedBy>
  <cp:revision>20</cp:revision>
  <dcterms:created xsi:type="dcterms:W3CDTF">2015-09-30T00:46:00Z</dcterms:created>
  <dcterms:modified xsi:type="dcterms:W3CDTF">2015-12-05T13:32:00Z</dcterms:modified>
</cp:coreProperties>
</file>